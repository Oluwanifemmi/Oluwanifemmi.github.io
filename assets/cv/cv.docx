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B7" w:rsidRPr="00334148" w:rsidRDefault="00AC2BA6" w:rsidP="005D6C28">
      <w:pPr>
        <w:pStyle w:val="ContactInfo"/>
        <w:spacing w:before="0"/>
        <w:jc w:val="both"/>
        <w:rPr>
          <w:rFonts w:ascii="Tahoma" w:hAnsi="Tahoma" w:cs="Tahoma"/>
          <w:b/>
          <w:sz w:val="20"/>
        </w:rPr>
      </w:pPr>
      <w:sdt>
        <w:sdtPr>
          <w:rPr>
            <w:rFonts w:ascii="Tahoma" w:hAnsi="Tahoma" w:cs="Tahoma"/>
            <w:b/>
            <w:sz w:val="36"/>
            <w:szCs w:val="36"/>
          </w:rPr>
          <w:alias w:val="Street Address"/>
          <w:tag w:val="Street Address"/>
          <w:id w:val="1415969137"/>
          <w:placeholder>
            <w:docPart w:val="A10FE966465343719F825A380D84E244"/>
          </w:placeholder>
          <w:dataBinding w:prefixMappings="xmlns:ns0='http://schemas.microsoft.com/office/2006/coverPageProps' " w:xpath="/ns0:CoverPageProperties[1]/ns0:CompanyAddress[1]" w:storeItemID="{55AF091B-3C7A-41E3-B477-F2FDAA23CFDA}"/>
          <w:text w:multiLine="1"/>
        </w:sdtPr>
        <w:sdtContent>
          <w:r w:rsidR="00334148" w:rsidRPr="00334148">
            <w:rPr>
              <w:rFonts w:ascii="Tahoma" w:hAnsi="Tahoma" w:cs="Tahoma"/>
              <w:b/>
              <w:sz w:val="36"/>
              <w:szCs w:val="36"/>
            </w:rPr>
            <w:t xml:space="preserve">OLUWANIFEMI ABIMBOLA </w:t>
          </w:r>
        </w:sdtContent>
      </w:sdt>
    </w:p>
    <w:sdt>
      <w:sdtPr>
        <w:rPr>
          <w:rFonts w:ascii="Tahoma" w:hAnsi="Tahoma" w:cs="Tahoma"/>
          <w:sz w:val="20"/>
        </w:rPr>
        <w:alias w:val="Category"/>
        <w:tag w:val=""/>
        <w:id w:val="1543715586"/>
        <w:placeholder>
          <w:docPart w:val="A9E872370FF5467BB7922178024C5FE6"/>
        </w:placeholder>
        <w:dataBinding w:prefixMappings="xmlns:ns0='http://purl.org/dc/elements/1.1/' xmlns:ns1='http://schemas.openxmlformats.org/package/2006/metadata/core-properties' " w:xpath="/ns1:coreProperties[1]/ns1:category[1]" w:storeItemID="{6C3C8BC8-F283-45AE-878A-BAB7291924A1}"/>
        <w:text/>
      </w:sdtPr>
      <w:sdtContent>
        <w:p w:rsidR="000373B7" w:rsidRPr="00334148" w:rsidRDefault="00334148" w:rsidP="005D6C28">
          <w:pPr>
            <w:pStyle w:val="ContactInfo"/>
            <w:spacing w:before="0"/>
            <w:jc w:val="both"/>
            <w:rPr>
              <w:rFonts w:ascii="Tahoma" w:hAnsi="Tahoma" w:cs="Tahoma"/>
              <w:sz w:val="20"/>
            </w:rPr>
          </w:pPr>
          <w:r w:rsidRPr="00334148">
            <w:rPr>
              <w:rFonts w:ascii="Tahoma" w:hAnsi="Tahoma" w:cs="Tahoma"/>
              <w:sz w:val="20"/>
            </w:rPr>
            <w:t>LAGOS STATE, NIGERIA</w:t>
          </w:r>
        </w:p>
      </w:sdtContent>
    </w:sdt>
    <w:sdt>
      <w:sdtPr>
        <w:rPr>
          <w:rFonts w:ascii="Tahoma" w:hAnsi="Tahoma" w:cs="Tahoma"/>
          <w:sz w:val="20"/>
        </w:rPr>
        <w:alias w:val="Telephone"/>
        <w:tag w:val="Telephone"/>
        <w:id w:val="599758962"/>
        <w:placeholder>
          <w:docPart w:val="AE406EA9435A47E4B5B09807E413B506"/>
        </w:placeholder>
        <w:dataBinding w:prefixMappings="xmlns:ns0='http://schemas.microsoft.com/office/2006/coverPageProps' " w:xpath="/ns0:CoverPageProperties[1]/ns0:CompanyPhone[1]" w:storeItemID="{55AF091B-3C7A-41E3-B477-F2FDAA23CFDA}"/>
        <w:text/>
      </w:sdtPr>
      <w:sdtContent>
        <w:p w:rsidR="000373B7" w:rsidRPr="00334148" w:rsidRDefault="006C2677" w:rsidP="005D6C28">
          <w:pPr>
            <w:pStyle w:val="ContactInfo"/>
            <w:spacing w:before="0"/>
            <w:jc w:val="both"/>
            <w:rPr>
              <w:rFonts w:ascii="Tahoma" w:hAnsi="Tahoma" w:cs="Tahoma"/>
              <w:sz w:val="20"/>
            </w:rPr>
          </w:pPr>
          <w:r w:rsidRPr="00334148">
            <w:rPr>
              <w:rFonts w:ascii="Tahoma" w:hAnsi="Tahoma" w:cs="Tahoma"/>
              <w:sz w:val="20"/>
            </w:rPr>
            <w:t>2348168829780</w:t>
          </w:r>
        </w:p>
      </w:sdtContent>
    </w:sdt>
    <w:p w:rsidR="006C2677" w:rsidRPr="00334148" w:rsidRDefault="006C2677" w:rsidP="005D6C28">
      <w:pPr>
        <w:pStyle w:val="ContactInfo"/>
        <w:spacing w:before="0"/>
        <w:jc w:val="both"/>
        <w:rPr>
          <w:rFonts w:ascii="Tahoma" w:hAnsi="Tahoma" w:cs="Tahoma"/>
          <w:sz w:val="20"/>
        </w:rPr>
      </w:pPr>
      <w:r w:rsidRPr="00334148">
        <w:rPr>
          <w:rFonts w:ascii="Tahoma" w:hAnsi="Tahoma" w:cs="Tahoma"/>
          <w:sz w:val="20"/>
        </w:rPr>
        <w:t>http://linkedin.com/in/oluwanifemi-o-abimbola</w:t>
      </w:r>
    </w:p>
    <w:sdt>
      <w:sdtPr>
        <w:rPr>
          <w:rStyle w:val="Emphasis"/>
          <w:rFonts w:ascii="Tahoma" w:hAnsi="Tahoma" w:cs="Tahoma"/>
          <w:sz w:val="20"/>
        </w:rPr>
        <w:alias w:val="Email"/>
        <w:tag w:val=""/>
        <w:id w:val="1889536063"/>
        <w:placeholder>
          <w:docPart w:val="85B0638860DF4080B19CD113C6117863"/>
        </w:placeholder>
        <w:dataBinding w:prefixMappings="xmlns:ns0='http://schemas.microsoft.com/office/2006/coverPageProps' " w:xpath="/ns0:CoverPageProperties[1]/ns0:CompanyEmail[1]" w:storeItemID="{55AF091B-3C7A-41E3-B477-F2FDAA23CFDA}"/>
        <w:text/>
      </w:sdtPr>
      <w:sdtContent>
        <w:p w:rsidR="000373B7" w:rsidRPr="00334148" w:rsidRDefault="00A82533" w:rsidP="005D6C28">
          <w:pPr>
            <w:pStyle w:val="ContactInfo"/>
            <w:spacing w:before="0" w:line="480" w:lineRule="auto"/>
            <w:jc w:val="both"/>
            <w:rPr>
              <w:rStyle w:val="Emphasis"/>
              <w:rFonts w:ascii="Tahoma" w:hAnsi="Tahoma" w:cs="Tahoma"/>
              <w:sz w:val="20"/>
            </w:rPr>
          </w:pPr>
          <w:r w:rsidRPr="00334148">
            <w:rPr>
              <w:rStyle w:val="Emphasis"/>
              <w:rFonts w:ascii="Tahoma" w:hAnsi="Tahoma" w:cs="Tahoma"/>
              <w:sz w:val="20"/>
            </w:rPr>
            <w:t>mizniphemmy</w:t>
          </w:r>
          <w:r w:rsidR="00AD419C" w:rsidRPr="00334148">
            <w:rPr>
              <w:rStyle w:val="Emphasis"/>
              <w:rFonts w:ascii="Tahoma" w:hAnsi="Tahoma" w:cs="Tahoma"/>
              <w:sz w:val="20"/>
            </w:rPr>
            <w:t>@gmail.com</w:t>
          </w:r>
        </w:p>
      </w:sdtContent>
    </w:sdt>
    <w:p w:rsidR="000373B7" w:rsidRPr="00334148" w:rsidRDefault="00334148" w:rsidP="005D6C28">
      <w:pPr>
        <w:pStyle w:val="Name"/>
        <w:spacing w:before="0"/>
        <w:ind w:left="0"/>
        <w:jc w:val="both"/>
        <w:rPr>
          <w:rFonts w:ascii="Tahoma" w:hAnsi="Tahoma" w:cs="Tahoma"/>
          <w:sz w:val="20"/>
        </w:rPr>
      </w:pPr>
      <w:r w:rsidRPr="00334148">
        <w:rPr>
          <w:rFonts w:ascii="Tahoma" w:hAnsi="Tahoma" w:cs="Tahoma"/>
          <w:sz w:val="20"/>
        </w:rPr>
        <w:t>DATA ANALYST/SCIENTIST</w:t>
      </w:r>
    </w:p>
    <w:tbl>
      <w:tblPr>
        <w:tblStyle w:val="ResumeTable"/>
        <w:tblW w:w="5000" w:type="pct"/>
        <w:tblLook w:val="04A0"/>
      </w:tblPr>
      <w:tblGrid>
        <w:gridCol w:w="1778"/>
        <w:gridCol w:w="472"/>
        <w:gridCol w:w="7830"/>
      </w:tblGrid>
      <w:tr w:rsidR="000373B7" w:rsidRPr="00334148">
        <w:tc>
          <w:tcPr>
            <w:tcW w:w="1778" w:type="dxa"/>
          </w:tcPr>
          <w:p w:rsidR="000373B7" w:rsidRPr="00334148" w:rsidRDefault="00905A34" w:rsidP="005D6C28">
            <w:pPr>
              <w:pStyle w:val="Heading1"/>
              <w:spacing w:before="0"/>
              <w:jc w:val="both"/>
              <w:rPr>
                <w:rFonts w:ascii="Tahoma" w:hAnsi="Tahoma" w:cs="Tahoma"/>
                <w:sz w:val="20"/>
              </w:rPr>
            </w:pPr>
            <w:r w:rsidRPr="00334148">
              <w:rPr>
                <w:rFonts w:ascii="Tahoma" w:hAnsi="Tahoma" w:cs="Tahoma"/>
                <w:sz w:val="20"/>
              </w:rPr>
              <w:t>Objective</w:t>
            </w:r>
          </w:p>
        </w:tc>
        <w:tc>
          <w:tcPr>
            <w:tcW w:w="472" w:type="dxa"/>
          </w:tcPr>
          <w:p w:rsidR="000373B7" w:rsidRPr="00334148" w:rsidRDefault="000373B7" w:rsidP="005D6C28">
            <w:pPr>
              <w:spacing w:before="0"/>
              <w:jc w:val="both"/>
              <w:rPr>
                <w:rFonts w:ascii="Tahoma" w:hAnsi="Tahoma" w:cs="Tahoma"/>
              </w:rPr>
            </w:pPr>
          </w:p>
        </w:tc>
        <w:tc>
          <w:tcPr>
            <w:tcW w:w="7830" w:type="dxa"/>
          </w:tcPr>
          <w:p w:rsidR="000373B7" w:rsidRPr="00334148" w:rsidRDefault="00334148" w:rsidP="00334148">
            <w:pPr>
              <w:pStyle w:val="ResumeText"/>
              <w:spacing w:before="0"/>
              <w:jc w:val="both"/>
              <w:rPr>
                <w:rFonts w:ascii="Tahoma" w:hAnsi="Tahoma" w:cs="Tahoma"/>
              </w:rPr>
            </w:pPr>
            <w:r>
              <w:rPr>
                <w:rFonts w:ascii="Tahoma" w:hAnsi="Tahoma" w:cs="Tahoma"/>
              </w:rPr>
              <w:t xml:space="preserve">I am passionate about Data and analytics, helping business users to gain new insights from their data to aid data driven decision making. I design, build and implement data </w:t>
            </w:r>
            <w:r w:rsidR="003338DC">
              <w:rPr>
                <w:rFonts w:ascii="Tahoma" w:hAnsi="Tahoma" w:cs="Tahoma"/>
              </w:rPr>
              <w:t>models, predict</w:t>
            </w:r>
            <w:r>
              <w:rPr>
                <w:rFonts w:ascii="Tahoma" w:hAnsi="Tahoma" w:cs="Tahoma"/>
              </w:rPr>
              <w:t xml:space="preserve"> future occurrence with </w:t>
            </w:r>
            <w:r w:rsidR="003338DC">
              <w:rPr>
                <w:rFonts w:ascii="Tahoma" w:hAnsi="Tahoma" w:cs="Tahoma"/>
              </w:rPr>
              <w:t>data, business</w:t>
            </w:r>
            <w:r>
              <w:rPr>
                <w:rFonts w:ascii="Tahoma" w:hAnsi="Tahoma" w:cs="Tahoma"/>
              </w:rPr>
              <w:t xml:space="preserve"> intelligence and data visualization solutions. </w:t>
            </w:r>
          </w:p>
        </w:tc>
      </w:tr>
      <w:tr w:rsidR="000373B7" w:rsidRPr="00334148">
        <w:tc>
          <w:tcPr>
            <w:tcW w:w="1778" w:type="dxa"/>
          </w:tcPr>
          <w:p w:rsidR="000373B7" w:rsidRPr="00334148" w:rsidRDefault="00905A34" w:rsidP="005D6C28">
            <w:pPr>
              <w:pStyle w:val="Heading1"/>
              <w:spacing w:before="0"/>
              <w:jc w:val="both"/>
              <w:rPr>
                <w:rFonts w:ascii="Tahoma" w:hAnsi="Tahoma" w:cs="Tahoma"/>
                <w:sz w:val="20"/>
              </w:rPr>
            </w:pPr>
            <w:r w:rsidRPr="00334148">
              <w:rPr>
                <w:rFonts w:ascii="Tahoma" w:hAnsi="Tahoma" w:cs="Tahoma"/>
                <w:sz w:val="20"/>
              </w:rPr>
              <w:t>Skills &amp; Abilities</w:t>
            </w:r>
          </w:p>
        </w:tc>
        <w:tc>
          <w:tcPr>
            <w:tcW w:w="472" w:type="dxa"/>
          </w:tcPr>
          <w:p w:rsidR="000373B7" w:rsidRPr="00334148" w:rsidRDefault="000373B7" w:rsidP="005D6C28">
            <w:pPr>
              <w:spacing w:before="0"/>
              <w:jc w:val="both"/>
              <w:rPr>
                <w:rFonts w:ascii="Tahoma" w:hAnsi="Tahoma" w:cs="Tahoma"/>
              </w:rPr>
            </w:pPr>
          </w:p>
        </w:tc>
        <w:tc>
          <w:tcPr>
            <w:tcW w:w="7830" w:type="dxa"/>
          </w:tcPr>
          <w:p w:rsidR="003517FE" w:rsidRPr="00334148" w:rsidRDefault="0037604C" w:rsidP="005D6C28">
            <w:pPr>
              <w:pStyle w:val="ResumeText"/>
              <w:spacing w:before="0"/>
              <w:jc w:val="both"/>
              <w:rPr>
                <w:rFonts w:ascii="Tahoma" w:hAnsi="Tahoma" w:cs="Tahoma"/>
              </w:rPr>
            </w:pPr>
            <w:r w:rsidRPr="00334148">
              <w:rPr>
                <w:rFonts w:ascii="Tahoma" w:hAnsi="Tahoma" w:cs="Tahoma"/>
              </w:rPr>
              <w:t>Microsoft Office</w:t>
            </w:r>
            <w:r w:rsidR="003517FE" w:rsidRPr="00334148">
              <w:rPr>
                <w:rFonts w:ascii="Tahoma" w:hAnsi="Tahoma" w:cs="Tahoma"/>
              </w:rPr>
              <w:t>,</w:t>
            </w:r>
            <w:r w:rsidRPr="00334148">
              <w:rPr>
                <w:rFonts w:ascii="Tahoma" w:hAnsi="Tahoma" w:cs="Tahoma"/>
              </w:rPr>
              <w:t xml:space="preserve"> Microsoft Word</w:t>
            </w:r>
            <w:r w:rsidR="003517FE" w:rsidRPr="00334148">
              <w:rPr>
                <w:rFonts w:ascii="Tahoma" w:hAnsi="Tahoma" w:cs="Tahoma"/>
              </w:rPr>
              <w:t>,</w:t>
            </w:r>
            <w:r w:rsidRPr="00334148">
              <w:rPr>
                <w:rFonts w:ascii="Tahoma" w:hAnsi="Tahoma" w:cs="Tahoma"/>
              </w:rPr>
              <w:t>SQL</w:t>
            </w:r>
            <w:r w:rsidR="003517FE" w:rsidRPr="00334148">
              <w:rPr>
                <w:rFonts w:ascii="Tahoma" w:hAnsi="Tahoma" w:cs="Tahoma"/>
              </w:rPr>
              <w:t xml:space="preserve"> ,</w:t>
            </w:r>
            <w:r w:rsidRPr="00334148">
              <w:rPr>
                <w:rFonts w:ascii="Tahoma" w:hAnsi="Tahoma" w:cs="Tahoma"/>
              </w:rPr>
              <w:t>Tableau</w:t>
            </w:r>
            <w:r w:rsidR="003517FE" w:rsidRPr="00334148">
              <w:rPr>
                <w:rFonts w:ascii="Tahoma" w:hAnsi="Tahoma" w:cs="Tahoma"/>
              </w:rPr>
              <w:t xml:space="preserve">, </w:t>
            </w:r>
            <w:r w:rsidRPr="00334148">
              <w:rPr>
                <w:rFonts w:ascii="Tahoma" w:hAnsi="Tahoma" w:cs="Tahoma"/>
              </w:rPr>
              <w:t xml:space="preserve"> Power BI</w:t>
            </w:r>
          </w:p>
          <w:p w:rsidR="00BB309B" w:rsidRPr="00334148" w:rsidRDefault="0037604C" w:rsidP="005D6C28">
            <w:pPr>
              <w:pStyle w:val="ResumeText"/>
              <w:spacing w:before="0"/>
              <w:jc w:val="both"/>
              <w:rPr>
                <w:rFonts w:ascii="Tahoma" w:hAnsi="Tahoma" w:cs="Tahoma"/>
              </w:rPr>
            </w:pPr>
            <w:r w:rsidRPr="00334148">
              <w:rPr>
                <w:rFonts w:ascii="Tahoma" w:hAnsi="Tahoma" w:cs="Tahoma"/>
              </w:rPr>
              <w:t xml:space="preserve">Microsoft Excel, R, Critical thinking , Microsoft Powerpoint, </w:t>
            </w:r>
          </w:p>
          <w:p w:rsidR="00BB309B" w:rsidRPr="00334148" w:rsidRDefault="0037604C" w:rsidP="005D6C28">
            <w:pPr>
              <w:pStyle w:val="ResumeText"/>
              <w:spacing w:before="0"/>
              <w:jc w:val="both"/>
              <w:rPr>
                <w:rFonts w:ascii="Tahoma" w:hAnsi="Tahoma" w:cs="Tahoma"/>
              </w:rPr>
            </w:pPr>
            <w:r w:rsidRPr="00334148">
              <w:rPr>
                <w:rFonts w:ascii="Tahoma" w:hAnsi="Tahoma" w:cs="Tahoma"/>
              </w:rPr>
              <w:t>Marketing Management, creative writing, Data analysis</w:t>
            </w:r>
            <w:r w:rsidR="003338DC">
              <w:rPr>
                <w:rFonts w:ascii="Tahoma" w:hAnsi="Tahoma" w:cs="Tahoma"/>
              </w:rPr>
              <w:t xml:space="preserve">, Python, Machine learning, </w:t>
            </w:r>
            <w:r w:rsidRPr="00334148">
              <w:rPr>
                <w:rFonts w:ascii="Tahoma" w:hAnsi="Tahoma" w:cs="Tahoma"/>
              </w:rPr>
              <w:t>Data Entry, Data modeling,</w:t>
            </w:r>
            <w:r w:rsidR="003338DC">
              <w:rPr>
                <w:rFonts w:ascii="Tahoma" w:hAnsi="Tahoma" w:cs="Tahoma"/>
              </w:rPr>
              <w:t xml:space="preserve"> </w:t>
            </w:r>
            <w:r w:rsidRPr="00334148">
              <w:rPr>
                <w:rFonts w:ascii="Tahoma" w:hAnsi="Tahoma" w:cs="Tahoma"/>
              </w:rPr>
              <w:t>Data Visualization,</w:t>
            </w:r>
            <w:r w:rsidR="003338DC">
              <w:rPr>
                <w:rFonts w:ascii="Tahoma" w:hAnsi="Tahoma" w:cs="Tahoma"/>
              </w:rPr>
              <w:t xml:space="preserve"> </w:t>
            </w:r>
            <w:r w:rsidR="00F70A8B" w:rsidRPr="00334148">
              <w:rPr>
                <w:rFonts w:ascii="Tahoma" w:hAnsi="Tahoma" w:cs="Tahoma"/>
              </w:rPr>
              <w:t xml:space="preserve">Business Analysis </w:t>
            </w:r>
          </w:p>
          <w:p w:rsidR="00BB309B" w:rsidRPr="00334148" w:rsidRDefault="0037604C" w:rsidP="005D6C28">
            <w:pPr>
              <w:pStyle w:val="ResumeText"/>
              <w:spacing w:before="0"/>
              <w:jc w:val="both"/>
              <w:rPr>
                <w:rFonts w:ascii="Tahoma" w:hAnsi="Tahoma" w:cs="Tahoma"/>
              </w:rPr>
            </w:pPr>
            <w:r w:rsidRPr="00334148">
              <w:rPr>
                <w:rFonts w:ascii="Tahoma" w:hAnsi="Tahoma" w:cs="Tahoma"/>
              </w:rPr>
              <w:t xml:space="preserve">pivot table,Excel VBA,Storytelling,Time management, </w:t>
            </w:r>
          </w:p>
          <w:p w:rsidR="00F668C5" w:rsidRPr="00334148" w:rsidRDefault="0037604C" w:rsidP="005D6C28">
            <w:pPr>
              <w:pStyle w:val="ResumeText"/>
              <w:spacing w:before="0"/>
              <w:jc w:val="both"/>
              <w:rPr>
                <w:rFonts w:ascii="Tahoma" w:hAnsi="Tahoma" w:cs="Tahoma"/>
              </w:rPr>
            </w:pPr>
            <w:r w:rsidRPr="00334148">
              <w:rPr>
                <w:rFonts w:ascii="Tahoma" w:hAnsi="Tahoma" w:cs="Tahoma"/>
              </w:rPr>
              <w:t>Skilled multi-tasked,Good communication-skills</w:t>
            </w:r>
          </w:p>
        </w:tc>
      </w:tr>
      <w:tr w:rsidR="000373B7" w:rsidRPr="00334148">
        <w:tc>
          <w:tcPr>
            <w:tcW w:w="1778" w:type="dxa"/>
          </w:tcPr>
          <w:p w:rsidR="000373B7" w:rsidRPr="00334148" w:rsidRDefault="00905A34" w:rsidP="005D6C28">
            <w:pPr>
              <w:pStyle w:val="Heading1"/>
              <w:spacing w:before="0"/>
              <w:jc w:val="both"/>
              <w:rPr>
                <w:rFonts w:ascii="Tahoma" w:hAnsi="Tahoma" w:cs="Tahoma"/>
                <w:sz w:val="20"/>
              </w:rPr>
            </w:pPr>
            <w:r w:rsidRPr="00334148">
              <w:rPr>
                <w:rFonts w:ascii="Tahoma" w:hAnsi="Tahoma" w:cs="Tahoma"/>
                <w:sz w:val="20"/>
              </w:rPr>
              <w:t>Experience</w:t>
            </w:r>
          </w:p>
        </w:tc>
        <w:tc>
          <w:tcPr>
            <w:tcW w:w="472" w:type="dxa"/>
          </w:tcPr>
          <w:p w:rsidR="000373B7" w:rsidRPr="00334148" w:rsidRDefault="000373B7" w:rsidP="005D6C28">
            <w:pPr>
              <w:spacing w:before="0"/>
              <w:jc w:val="both"/>
              <w:rPr>
                <w:rFonts w:ascii="Tahoma" w:hAnsi="Tahoma" w:cs="Tahoma"/>
              </w:rPr>
            </w:pPr>
          </w:p>
        </w:tc>
        <w:tc>
          <w:tcPr>
            <w:tcW w:w="7830" w:type="dxa"/>
          </w:tcPr>
          <w:p w:rsidR="00443391" w:rsidRPr="00334148" w:rsidRDefault="00562583" w:rsidP="005D6C28">
            <w:pPr>
              <w:spacing w:before="0"/>
              <w:jc w:val="both"/>
              <w:rPr>
                <w:rFonts w:ascii="Tahoma" w:hAnsi="Tahoma" w:cs="Tahoma"/>
                <w:b/>
                <w:bCs/>
              </w:rPr>
            </w:pPr>
            <w:r w:rsidRPr="00334148">
              <w:rPr>
                <w:rFonts w:ascii="Tahoma" w:hAnsi="Tahoma" w:cs="Tahoma"/>
                <w:b/>
                <w:bCs/>
              </w:rPr>
              <w:t xml:space="preserve">DATA ANALYST FREELANCE </w:t>
            </w:r>
            <w:r w:rsidR="006D4BB8" w:rsidRPr="00334148">
              <w:rPr>
                <w:rFonts w:ascii="Tahoma" w:hAnsi="Tahoma" w:cs="Tahoma"/>
                <w:b/>
                <w:bCs/>
              </w:rPr>
              <w:t>April 2020</w:t>
            </w:r>
            <w:r w:rsidRPr="00334148">
              <w:rPr>
                <w:rFonts w:ascii="Tahoma" w:hAnsi="Tahoma" w:cs="Tahoma"/>
                <w:b/>
                <w:bCs/>
              </w:rPr>
              <w:t xml:space="preserve">-till Date </w:t>
            </w:r>
          </w:p>
          <w:p w:rsidR="00443391" w:rsidRPr="00334148" w:rsidRDefault="00443391" w:rsidP="005D6C28">
            <w:pPr>
              <w:spacing w:before="0"/>
              <w:jc w:val="both"/>
              <w:rPr>
                <w:rFonts w:ascii="Tahoma" w:hAnsi="Tahoma" w:cs="Tahoma"/>
              </w:rPr>
            </w:pPr>
            <w:r w:rsidRPr="00334148">
              <w:rPr>
                <w:rFonts w:ascii="Tahoma" w:hAnsi="Tahoma" w:cs="Tahoma"/>
              </w:rPr>
              <w:t>• Providing corporate training around data-driven leadership, analytics, design and data visualization</w:t>
            </w:r>
          </w:p>
          <w:p w:rsidR="00800A06" w:rsidRPr="00334148" w:rsidRDefault="00486B55" w:rsidP="005D6C28">
            <w:pPr>
              <w:spacing w:before="0"/>
              <w:jc w:val="both"/>
              <w:rPr>
                <w:rFonts w:ascii="Tahoma" w:hAnsi="Tahoma" w:cs="Tahoma"/>
              </w:rPr>
            </w:pPr>
            <w:r w:rsidRPr="00334148">
              <w:rPr>
                <w:rFonts w:ascii="Tahoma" w:hAnsi="Tahoma" w:cs="Tahoma"/>
              </w:rPr>
              <w:t>•</w:t>
            </w:r>
            <w:r w:rsidR="00800A06" w:rsidRPr="00334148">
              <w:rPr>
                <w:rFonts w:ascii="Tahoma" w:hAnsi="Tahoma" w:cs="Tahoma"/>
              </w:rPr>
              <w:t xml:space="preserve">Import, cleaning, transforming, validating or </w:t>
            </w:r>
            <w:r w:rsidRPr="00334148">
              <w:rPr>
                <w:rFonts w:ascii="Tahoma" w:hAnsi="Tahoma" w:cs="Tahoma"/>
              </w:rPr>
              <w:t>modeling</w:t>
            </w:r>
            <w:r w:rsidR="00800A06" w:rsidRPr="00334148">
              <w:rPr>
                <w:rFonts w:ascii="Tahoma" w:hAnsi="Tahoma" w:cs="Tahoma"/>
              </w:rPr>
              <w:t xml:space="preserve"> data for an enhanced decision making using Advanced Excel Techniques, PowerBI and Tableau.</w:t>
            </w:r>
          </w:p>
          <w:p w:rsidR="00800A06" w:rsidRPr="00334148" w:rsidRDefault="00DE62FB" w:rsidP="005D6C28">
            <w:pPr>
              <w:spacing w:before="0"/>
              <w:jc w:val="both"/>
              <w:rPr>
                <w:rFonts w:ascii="Tahoma" w:hAnsi="Tahoma" w:cs="Tahoma"/>
              </w:rPr>
            </w:pPr>
            <w:r w:rsidRPr="00334148">
              <w:rPr>
                <w:rFonts w:ascii="Tahoma" w:hAnsi="Tahoma" w:cs="Tahoma"/>
              </w:rPr>
              <w:t>•</w:t>
            </w:r>
            <w:r w:rsidR="00800A06" w:rsidRPr="00334148">
              <w:rPr>
                <w:rFonts w:ascii="Tahoma" w:hAnsi="Tahoma" w:cs="Tahoma"/>
              </w:rPr>
              <w:t>Create Dashboards for the use of the appropriate authorities.</w:t>
            </w:r>
          </w:p>
          <w:p w:rsidR="00800A06" w:rsidRPr="00334148" w:rsidRDefault="00DE62FB" w:rsidP="005D6C28">
            <w:pPr>
              <w:spacing w:before="0"/>
              <w:jc w:val="both"/>
              <w:rPr>
                <w:rFonts w:ascii="Tahoma" w:hAnsi="Tahoma" w:cs="Tahoma"/>
              </w:rPr>
            </w:pPr>
            <w:r w:rsidRPr="00334148">
              <w:rPr>
                <w:rFonts w:ascii="Tahoma" w:hAnsi="Tahoma" w:cs="Tahoma"/>
              </w:rPr>
              <w:t>•</w:t>
            </w:r>
            <w:r w:rsidR="00800A06" w:rsidRPr="00334148">
              <w:rPr>
                <w:rFonts w:ascii="Tahoma" w:hAnsi="Tahoma" w:cs="Tahoma"/>
              </w:rPr>
              <w:t xml:space="preserve">Quality support to the field team for improved operations. </w:t>
            </w:r>
          </w:p>
          <w:p w:rsidR="00800A06" w:rsidRPr="00334148" w:rsidRDefault="00DE62FB" w:rsidP="005D6C28">
            <w:pPr>
              <w:spacing w:before="0"/>
              <w:jc w:val="both"/>
              <w:rPr>
                <w:rFonts w:ascii="Tahoma" w:hAnsi="Tahoma" w:cs="Tahoma"/>
              </w:rPr>
            </w:pPr>
            <w:r w:rsidRPr="00334148">
              <w:rPr>
                <w:rFonts w:ascii="Tahoma" w:hAnsi="Tahoma" w:cs="Tahoma"/>
              </w:rPr>
              <w:t>•</w:t>
            </w:r>
            <w:r w:rsidR="00800A06" w:rsidRPr="00334148">
              <w:rPr>
                <w:rFonts w:ascii="Tahoma" w:hAnsi="Tahoma" w:cs="Tahoma"/>
              </w:rPr>
              <w:t>Management of varieties of ad hoc data analysis, obtaining detailed insights to enhance service delivery to the customers.</w:t>
            </w:r>
          </w:p>
          <w:p w:rsidR="005F7146" w:rsidRPr="00334148" w:rsidRDefault="00DE62FB" w:rsidP="005D6C28">
            <w:pPr>
              <w:spacing w:before="0"/>
              <w:jc w:val="both"/>
              <w:rPr>
                <w:rFonts w:ascii="Tahoma" w:hAnsi="Tahoma" w:cs="Tahoma"/>
              </w:rPr>
            </w:pPr>
            <w:r w:rsidRPr="00334148">
              <w:rPr>
                <w:rFonts w:ascii="Tahoma" w:hAnsi="Tahoma" w:cs="Tahoma"/>
              </w:rPr>
              <w:t>•</w:t>
            </w:r>
            <w:r w:rsidR="00800A06" w:rsidRPr="00334148">
              <w:rPr>
                <w:rFonts w:ascii="Tahoma" w:hAnsi="Tahoma" w:cs="Tahoma"/>
              </w:rPr>
              <w:t>Developing and implementing new forecasting models which increased company efficiency and productivity.</w:t>
            </w:r>
          </w:p>
          <w:p w:rsidR="006D4BB8" w:rsidRPr="00334148" w:rsidRDefault="00DE62FB"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 xml:space="preserve">Research and Development </w:t>
            </w:r>
          </w:p>
          <w:p w:rsidR="006D4BB8" w:rsidRPr="00334148" w:rsidRDefault="0079092D"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Using advance excel skills to perform data analysis</w:t>
            </w:r>
          </w:p>
          <w:p w:rsidR="006D4BB8" w:rsidRPr="00334148" w:rsidRDefault="0079092D"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Advance brand development analysis</w:t>
            </w:r>
          </w:p>
          <w:p w:rsidR="006D4BB8" w:rsidRPr="00334148" w:rsidRDefault="0079092D"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Manage project</w:t>
            </w:r>
          </w:p>
          <w:p w:rsidR="0079092D" w:rsidRPr="00334148" w:rsidRDefault="0079092D"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BI Analytic</w:t>
            </w:r>
          </w:p>
          <w:p w:rsidR="006D4BB8" w:rsidRPr="00334148" w:rsidRDefault="0079092D"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Big Data Mining and Extraction</w:t>
            </w:r>
          </w:p>
          <w:p w:rsidR="006D4BB8" w:rsidRPr="00334148" w:rsidRDefault="00823A1E" w:rsidP="005D6C28">
            <w:pPr>
              <w:spacing w:before="0"/>
              <w:jc w:val="both"/>
              <w:rPr>
                <w:rFonts w:ascii="Tahoma" w:hAnsi="Tahoma" w:cs="Tahoma"/>
              </w:rPr>
            </w:pPr>
            <w:r w:rsidRPr="00334148">
              <w:rPr>
                <w:rFonts w:ascii="Tahoma" w:hAnsi="Tahoma" w:cs="Tahoma"/>
              </w:rPr>
              <w:lastRenderedPageBreak/>
              <w:t>•</w:t>
            </w:r>
            <w:r w:rsidR="006D4BB8" w:rsidRPr="00334148">
              <w:rPr>
                <w:rFonts w:ascii="Tahoma" w:hAnsi="Tahoma" w:cs="Tahoma"/>
              </w:rPr>
              <w:t>Database Application Management</w:t>
            </w:r>
          </w:p>
          <w:p w:rsidR="006D4BB8" w:rsidRPr="00334148" w:rsidRDefault="00823A1E"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Forecasting Analysis</w:t>
            </w:r>
          </w:p>
          <w:p w:rsidR="006D4BB8" w:rsidRPr="00334148" w:rsidRDefault="00823A1E" w:rsidP="005D6C28">
            <w:pPr>
              <w:spacing w:before="0"/>
              <w:jc w:val="both"/>
              <w:rPr>
                <w:rFonts w:ascii="Tahoma" w:hAnsi="Tahoma" w:cs="Tahoma"/>
              </w:rPr>
            </w:pPr>
            <w:r w:rsidRPr="00334148">
              <w:rPr>
                <w:rFonts w:ascii="Tahoma" w:hAnsi="Tahoma" w:cs="Tahoma"/>
              </w:rPr>
              <w:t>•</w:t>
            </w:r>
            <w:r w:rsidR="006D4BB8" w:rsidRPr="00334148">
              <w:rPr>
                <w:rFonts w:ascii="Tahoma" w:hAnsi="Tahoma" w:cs="Tahoma"/>
              </w:rPr>
              <w:t>Media Analysis Tracking</w:t>
            </w:r>
            <w:r w:rsidR="001F2BD8" w:rsidRPr="00334148">
              <w:rPr>
                <w:rFonts w:ascii="Tahoma" w:hAnsi="Tahoma" w:cs="Tahoma"/>
              </w:rPr>
              <w:t xml:space="preserve"> using R API</w:t>
            </w:r>
          </w:p>
          <w:p w:rsidR="00F63F91" w:rsidRPr="00334148" w:rsidRDefault="00F63F91" w:rsidP="005D6C28">
            <w:pPr>
              <w:spacing w:before="0"/>
              <w:jc w:val="both"/>
              <w:rPr>
                <w:rFonts w:ascii="Tahoma" w:hAnsi="Tahoma" w:cs="Tahoma"/>
              </w:rPr>
            </w:pPr>
          </w:p>
          <w:p w:rsidR="006D4BB8" w:rsidRPr="00334148" w:rsidRDefault="006D4BB8" w:rsidP="005D6C28">
            <w:pPr>
              <w:spacing w:before="0"/>
              <w:jc w:val="both"/>
              <w:rPr>
                <w:rFonts w:ascii="Tahoma" w:hAnsi="Tahoma" w:cs="Tahoma"/>
              </w:rPr>
            </w:pPr>
          </w:p>
          <w:p w:rsidR="002922EE" w:rsidRPr="00334148" w:rsidRDefault="005F7146" w:rsidP="005D6C28">
            <w:pPr>
              <w:spacing w:before="0"/>
              <w:jc w:val="both"/>
              <w:rPr>
                <w:rFonts w:ascii="Tahoma" w:hAnsi="Tahoma" w:cs="Tahoma"/>
                <w:b/>
                <w:bCs/>
              </w:rPr>
            </w:pPr>
            <w:r w:rsidRPr="00334148">
              <w:rPr>
                <w:rFonts w:ascii="Tahoma" w:hAnsi="Tahoma" w:cs="Tahoma"/>
                <w:b/>
                <w:bCs/>
              </w:rPr>
              <w:t>DATA ANALYST</w:t>
            </w:r>
            <w:r w:rsidR="00403129" w:rsidRPr="00334148">
              <w:rPr>
                <w:rFonts w:ascii="Tahoma" w:hAnsi="Tahoma" w:cs="Tahoma"/>
                <w:b/>
                <w:bCs/>
              </w:rPr>
              <w:t>May 2019</w:t>
            </w:r>
            <w:r w:rsidR="00FF3AE1" w:rsidRPr="00334148">
              <w:rPr>
                <w:rFonts w:ascii="Tahoma" w:hAnsi="Tahoma" w:cs="Tahoma"/>
                <w:b/>
                <w:bCs/>
              </w:rPr>
              <w:t>-</w:t>
            </w:r>
            <w:r w:rsidR="00C90A42" w:rsidRPr="00334148">
              <w:rPr>
                <w:rFonts w:ascii="Tahoma" w:hAnsi="Tahoma" w:cs="Tahoma"/>
                <w:b/>
                <w:bCs/>
              </w:rPr>
              <w:t xml:space="preserve"> March 2020</w:t>
            </w:r>
          </w:p>
          <w:p w:rsidR="00F059C9" w:rsidRPr="00334148" w:rsidRDefault="00C90A42" w:rsidP="005D6C28">
            <w:pPr>
              <w:spacing w:before="0"/>
              <w:jc w:val="both"/>
              <w:rPr>
                <w:rFonts w:ascii="Tahoma" w:hAnsi="Tahoma" w:cs="Tahoma"/>
                <w:b/>
                <w:bCs/>
              </w:rPr>
            </w:pPr>
            <w:r w:rsidRPr="00334148">
              <w:rPr>
                <w:rFonts w:ascii="Tahoma" w:hAnsi="Tahoma" w:cs="Tahoma"/>
                <w:b/>
                <w:bCs/>
              </w:rPr>
              <w:t>NYSC (Ministry of Agriculture</w:t>
            </w:r>
            <w:r w:rsidR="007F3EF4" w:rsidRPr="00334148">
              <w:rPr>
                <w:rFonts w:ascii="Tahoma" w:hAnsi="Tahoma" w:cs="Tahoma"/>
                <w:b/>
                <w:bCs/>
              </w:rPr>
              <w:t xml:space="preserve">)Lokoja,Kogi State </w:t>
            </w:r>
          </w:p>
          <w:p w:rsidR="00F92FE9" w:rsidRPr="00334148" w:rsidRDefault="002922EE" w:rsidP="005D6C28">
            <w:pPr>
              <w:spacing w:before="0"/>
              <w:jc w:val="both"/>
              <w:rPr>
                <w:rFonts w:ascii="Tahoma" w:hAnsi="Tahoma" w:cs="Tahoma"/>
              </w:rPr>
            </w:pPr>
            <w:r w:rsidRPr="00334148">
              <w:rPr>
                <w:rFonts w:ascii="Tahoma" w:hAnsi="Tahoma" w:cs="Tahoma"/>
              </w:rPr>
              <w:t>•</w:t>
            </w:r>
            <w:r w:rsidR="00F92FE9" w:rsidRPr="00334148">
              <w:rPr>
                <w:rFonts w:ascii="Tahoma" w:hAnsi="Tahoma" w:cs="Tahoma"/>
              </w:rPr>
              <w:t>Ensured proper collection and validation of data from primary and secondary sources while making sure data is clean and in the required format thereby reducing time spent to ensure data integrity by other teams.</w:t>
            </w:r>
          </w:p>
          <w:p w:rsidR="00F92FE9" w:rsidRPr="00334148" w:rsidRDefault="00F92FE9" w:rsidP="005D6C28">
            <w:pPr>
              <w:spacing w:before="0"/>
              <w:jc w:val="both"/>
              <w:rPr>
                <w:rFonts w:ascii="Tahoma" w:hAnsi="Tahoma" w:cs="Tahoma"/>
              </w:rPr>
            </w:pPr>
            <w:r w:rsidRPr="00334148">
              <w:rPr>
                <w:rFonts w:ascii="Tahoma" w:hAnsi="Tahoma" w:cs="Tahoma"/>
              </w:rPr>
              <w:t xml:space="preserve">•Analyzed results to observe trend and patterns from the Government Enterprise and Empowerment </w:t>
            </w:r>
            <w:r w:rsidR="00D46514" w:rsidRPr="00334148">
              <w:rPr>
                <w:rFonts w:ascii="Tahoma" w:hAnsi="Tahoma" w:cs="Tahoma"/>
              </w:rPr>
              <w:t>Program</w:t>
            </w:r>
            <w:r w:rsidRPr="00334148">
              <w:rPr>
                <w:rFonts w:ascii="Tahoma" w:hAnsi="Tahoma" w:cs="Tahoma"/>
              </w:rPr>
              <w:t xml:space="preserve"> (GEEP) data gathered.</w:t>
            </w:r>
          </w:p>
          <w:p w:rsidR="00F92FE9" w:rsidRPr="00334148" w:rsidRDefault="00F92FE9" w:rsidP="005D6C28">
            <w:pPr>
              <w:spacing w:before="0"/>
              <w:jc w:val="both"/>
              <w:rPr>
                <w:rFonts w:ascii="Tahoma" w:hAnsi="Tahoma" w:cs="Tahoma"/>
              </w:rPr>
            </w:pPr>
            <w:r w:rsidRPr="00334148">
              <w:rPr>
                <w:rFonts w:ascii="Tahoma" w:hAnsi="Tahoma" w:cs="Tahoma"/>
              </w:rPr>
              <w:t xml:space="preserve">•Developed and gathered reports for teams across the </w:t>
            </w:r>
            <w:r w:rsidR="00C40871" w:rsidRPr="00334148">
              <w:rPr>
                <w:rFonts w:ascii="Tahoma" w:hAnsi="Tahoma" w:cs="Tahoma"/>
              </w:rPr>
              <w:t xml:space="preserve">Ministry </w:t>
            </w:r>
            <w:r w:rsidRPr="00334148">
              <w:rPr>
                <w:rFonts w:ascii="Tahoma" w:hAnsi="Tahoma" w:cs="Tahoma"/>
              </w:rPr>
              <w:t xml:space="preserve">which is used to make valuable decisions that drives growth within the </w:t>
            </w:r>
            <w:r w:rsidR="00C40871" w:rsidRPr="00334148">
              <w:rPr>
                <w:rFonts w:ascii="Tahoma" w:hAnsi="Tahoma" w:cs="Tahoma"/>
              </w:rPr>
              <w:t>organization.</w:t>
            </w:r>
          </w:p>
          <w:p w:rsidR="00F92FE9" w:rsidRPr="00334148" w:rsidRDefault="00F92FE9" w:rsidP="005D6C28">
            <w:pPr>
              <w:spacing w:before="0"/>
              <w:jc w:val="both"/>
              <w:rPr>
                <w:rFonts w:ascii="Tahoma" w:hAnsi="Tahoma" w:cs="Tahoma"/>
              </w:rPr>
            </w:pPr>
            <w:r w:rsidRPr="00334148">
              <w:rPr>
                <w:rFonts w:ascii="Tahoma" w:hAnsi="Tahoma" w:cs="Tahoma"/>
              </w:rPr>
              <w:t>•Provided technical support to teams within the organization and to external clients when required.</w:t>
            </w:r>
          </w:p>
          <w:p w:rsidR="00F059C9" w:rsidRPr="00334148" w:rsidRDefault="00F92FE9" w:rsidP="005D6C28">
            <w:pPr>
              <w:spacing w:before="0"/>
              <w:jc w:val="both"/>
              <w:rPr>
                <w:rFonts w:ascii="Tahoma" w:hAnsi="Tahoma" w:cs="Tahoma"/>
              </w:rPr>
            </w:pPr>
            <w:r w:rsidRPr="00334148">
              <w:rPr>
                <w:rFonts w:ascii="Tahoma" w:hAnsi="Tahoma" w:cs="Tahoma"/>
              </w:rPr>
              <w:t>•Identified and resolved technical issues on time thereby reducing customer dis-satisfaction.</w:t>
            </w:r>
          </w:p>
          <w:p w:rsidR="004C31BD" w:rsidRPr="00334148" w:rsidRDefault="00116C7D" w:rsidP="005D6C28">
            <w:pPr>
              <w:spacing w:before="0"/>
              <w:jc w:val="both"/>
              <w:rPr>
                <w:rFonts w:ascii="Tahoma" w:hAnsi="Tahoma" w:cs="Tahoma"/>
              </w:rPr>
            </w:pPr>
            <w:r w:rsidRPr="00334148">
              <w:rPr>
                <w:rFonts w:ascii="Tahoma" w:hAnsi="Tahoma" w:cs="Tahoma"/>
              </w:rPr>
              <w:t>•</w:t>
            </w:r>
            <w:r w:rsidR="004C31BD" w:rsidRPr="00334148">
              <w:rPr>
                <w:rFonts w:ascii="Tahoma" w:hAnsi="Tahoma" w:cs="Tahoma"/>
              </w:rPr>
              <w:t>Data cleaning and sorting</w:t>
            </w:r>
            <w:r w:rsidR="003338DC">
              <w:rPr>
                <w:rFonts w:ascii="Tahoma" w:hAnsi="Tahoma" w:cs="Tahoma"/>
              </w:rPr>
              <w:t xml:space="preserve"> </w:t>
            </w:r>
            <w:r w:rsidR="00F571F6" w:rsidRPr="00334148">
              <w:rPr>
                <w:rFonts w:ascii="Tahoma" w:hAnsi="Tahoma" w:cs="Tahoma"/>
              </w:rPr>
              <w:t>using</w:t>
            </w:r>
            <w:r w:rsidR="001D1171">
              <w:rPr>
                <w:rFonts w:ascii="Tahoma" w:hAnsi="Tahoma" w:cs="Tahoma"/>
              </w:rPr>
              <w:t xml:space="preserve"> </w:t>
            </w:r>
            <w:r w:rsidR="004C31BD" w:rsidRPr="00334148">
              <w:rPr>
                <w:rFonts w:ascii="Tahoma" w:hAnsi="Tahoma" w:cs="Tahoma"/>
              </w:rPr>
              <w:t>HLOOKUP, VLOOKUP, Pivot table to organize data for analysis of different projects</w:t>
            </w:r>
          </w:p>
          <w:p w:rsidR="00877024" w:rsidRPr="00334148" w:rsidRDefault="00877024" w:rsidP="005D6C28">
            <w:pPr>
              <w:spacing w:before="0"/>
              <w:jc w:val="both"/>
              <w:rPr>
                <w:rFonts w:ascii="Tahoma" w:hAnsi="Tahoma" w:cs="Tahoma"/>
                <w:b/>
                <w:bCs/>
              </w:rPr>
            </w:pPr>
          </w:p>
        </w:tc>
      </w:tr>
      <w:tr w:rsidR="00443391" w:rsidRPr="00334148">
        <w:tc>
          <w:tcPr>
            <w:tcW w:w="1778" w:type="dxa"/>
          </w:tcPr>
          <w:p w:rsidR="00443391" w:rsidRPr="00334148" w:rsidRDefault="00443391" w:rsidP="005D6C28">
            <w:pPr>
              <w:spacing w:before="0"/>
              <w:jc w:val="both"/>
              <w:rPr>
                <w:rFonts w:ascii="Tahoma" w:hAnsi="Tahoma" w:cs="Tahoma"/>
              </w:rPr>
            </w:pPr>
          </w:p>
        </w:tc>
        <w:tc>
          <w:tcPr>
            <w:tcW w:w="472" w:type="dxa"/>
          </w:tcPr>
          <w:p w:rsidR="00443391" w:rsidRPr="00334148" w:rsidRDefault="00443391" w:rsidP="005D6C28">
            <w:pPr>
              <w:spacing w:before="0"/>
              <w:jc w:val="both"/>
              <w:rPr>
                <w:rFonts w:ascii="Tahoma" w:hAnsi="Tahoma" w:cs="Tahoma"/>
              </w:rPr>
            </w:pPr>
          </w:p>
        </w:tc>
        <w:tc>
          <w:tcPr>
            <w:tcW w:w="7830" w:type="dxa"/>
          </w:tcPr>
          <w:p w:rsidR="00A97C81" w:rsidRPr="00334148" w:rsidRDefault="00D76E42" w:rsidP="005D6C28">
            <w:pPr>
              <w:spacing w:before="0"/>
              <w:jc w:val="both"/>
              <w:rPr>
                <w:rFonts w:ascii="Tahoma" w:hAnsi="Tahoma" w:cs="Tahoma"/>
                <w:b/>
                <w:bCs/>
              </w:rPr>
            </w:pPr>
            <w:r w:rsidRPr="00334148">
              <w:rPr>
                <w:rFonts w:ascii="Tahoma" w:hAnsi="Tahoma" w:cs="Tahoma"/>
                <w:b/>
                <w:bCs/>
              </w:rPr>
              <w:t xml:space="preserve">DATA </w:t>
            </w:r>
            <w:r w:rsidR="003E5AF9" w:rsidRPr="00334148">
              <w:rPr>
                <w:rFonts w:ascii="Tahoma" w:hAnsi="Tahoma" w:cs="Tahoma"/>
                <w:b/>
                <w:bCs/>
              </w:rPr>
              <w:t xml:space="preserve">ANALYST </w:t>
            </w:r>
            <w:r w:rsidR="00E40BBB" w:rsidRPr="00334148">
              <w:rPr>
                <w:rFonts w:ascii="Tahoma" w:hAnsi="Tahoma" w:cs="Tahoma"/>
                <w:b/>
                <w:bCs/>
              </w:rPr>
              <w:t xml:space="preserve">Intern </w:t>
            </w:r>
            <w:r w:rsidR="001311EE" w:rsidRPr="00334148">
              <w:rPr>
                <w:rFonts w:ascii="Tahoma" w:hAnsi="Tahoma" w:cs="Tahoma"/>
                <w:b/>
                <w:bCs/>
              </w:rPr>
              <w:t>DAWN</w:t>
            </w:r>
            <w:r w:rsidR="00244019" w:rsidRPr="00334148">
              <w:rPr>
                <w:rFonts w:ascii="Tahoma" w:hAnsi="Tahoma" w:cs="Tahoma"/>
                <w:b/>
                <w:bCs/>
              </w:rPr>
              <w:t xml:space="preserve"> SEPTEMBER 201</w:t>
            </w:r>
            <w:r w:rsidR="000C6733" w:rsidRPr="00334148">
              <w:rPr>
                <w:rFonts w:ascii="Tahoma" w:hAnsi="Tahoma" w:cs="Tahoma"/>
                <w:b/>
                <w:bCs/>
              </w:rPr>
              <w:t xml:space="preserve">8 </w:t>
            </w:r>
            <w:r w:rsidR="00244019" w:rsidRPr="00334148">
              <w:rPr>
                <w:rFonts w:ascii="Tahoma" w:hAnsi="Tahoma" w:cs="Tahoma"/>
                <w:b/>
                <w:bCs/>
              </w:rPr>
              <w:t>-</w:t>
            </w:r>
            <w:r w:rsidR="00A97C81" w:rsidRPr="00334148">
              <w:rPr>
                <w:rFonts w:ascii="Tahoma" w:hAnsi="Tahoma" w:cs="Tahoma"/>
                <w:b/>
                <w:bCs/>
              </w:rPr>
              <w:t xml:space="preserve">March </w:t>
            </w:r>
            <w:r w:rsidR="00244019" w:rsidRPr="00334148">
              <w:rPr>
                <w:rFonts w:ascii="Tahoma" w:hAnsi="Tahoma" w:cs="Tahoma"/>
                <w:b/>
                <w:bCs/>
              </w:rPr>
              <w:t xml:space="preserve"> 201</w:t>
            </w:r>
            <w:r w:rsidR="00A97C81" w:rsidRPr="00334148">
              <w:rPr>
                <w:rFonts w:ascii="Tahoma" w:hAnsi="Tahoma" w:cs="Tahoma"/>
                <w:b/>
                <w:bCs/>
              </w:rPr>
              <w:t>9</w:t>
            </w:r>
          </w:p>
          <w:p w:rsidR="007153A3" w:rsidRPr="00334148" w:rsidRDefault="002F387B" w:rsidP="005D6C28">
            <w:pPr>
              <w:spacing w:before="0"/>
              <w:jc w:val="both"/>
              <w:rPr>
                <w:rFonts w:ascii="Tahoma" w:hAnsi="Tahoma" w:cs="Tahoma"/>
              </w:rPr>
            </w:pPr>
            <w:r w:rsidRPr="00334148">
              <w:rPr>
                <w:rFonts w:ascii="Tahoma" w:hAnsi="Tahoma" w:cs="Tahoma"/>
              </w:rPr>
              <w:t>•</w:t>
            </w:r>
            <w:r w:rsidR="007153A3" w:rsidRPr="00334148">
              <w:rPr>
                <w:rFonts w:ascii="Tahoma" w:hAnsi="Tahoma" w:cs="Tahoma"/>
              </w:rPr>
              <w:t>Carried out statistical analysis of sample data using Tableauand Excel.</w:t>
            </w:r>
          </w:p>
          <w:p w:rsidR="007153A3" w:rsidRPr="00334148" w:rsidRDefault="007153A3" w:rsidP="005D6C28">
            <w:pPr>
              <w:spacing w:before="0"/>
              <w:jc w:val="both"/>
              <w:rPr>
                <w:rFonts w:ascii="Tahoma" w:hAnsi="Tahoma" w:cs="Tahoma"/>
              </w:rPr>
            </w:pPr>
            <w:r w:rsidRPr="00334148">
              <w:rPr>
                <w:rFonts w:ascii="Tahoma" w:hAnsi="Tahoma" w:cs="Tahoma"/>
              </w:rPr>
              <w:t>•Gained skill in writing grant proposals,</w:t>
            </w:r>
          </w:p>
          <w:p w:rsidR="007153A3" w:rsidRPr="00334148" w:rsidRDefault="007153A3" w:rsidP="005D6C28">
            <w:pPr>
              <w:spacing w:before="0"/>
              <w:jc w:val="both"/>
              <w:rPr>
                <w:rFonts w:ascii="Tahoma" w:hAnsi="Tahoma" w:cs="Tahoma"/>
              </w:rPr>
            </w:pPr>
            <w:r w:rsidRPr="00334148">
              <w:rPr>
                <w:rFonts w:ascii="Tahoma" w:hAnsi="Tahoma" w:cs="Tahoma"/>
              </w:rPr>
              <w:t>•Gained skill in collection of mobile data collection,</w:t>
            </w:r>
          </w:p>
          <w:p w:rsidR="007153A3" w:rsidRPr="00334148" w:rsidRDefault="007153A3" w:rsidP="005D6C28">
            <w:pPr>
              <w:spacing w:before="0"/>
              <w:jc w:val="both"/>
              <w:rPr>
                <w:rFonts w:ascii="Tahoma" w:hAnsi="Tahoma" w:cs="Tahoma"/>
              </w:rPr>
            </w:pPr>
            <w:r w:rsidRPr="00334148">
              <w:rPr>
                <w:rFonts w:ascii="Tahoma" w:hAnsi="Tahoma" w:cs="Tahoma"/>
              </w:rPr>
              <w:t xml:space="preserve">•Gained skill in </w:t>
            </w:r>
            <w:r w:rsidR="0093764D" w:rsidRPr="00334148">
              <w:rPr>
                <w:rFonts w:ascii="Tahoma" w:hAnsi="Tahoma" w:cs="Tahoma"/>
              </w:rPr>
              <w:t>programming d</w:t>
            </w:r>
            <w:r w:rsidRPr="00334148">
              <w:rPr>
                <w:rFonts w:ascii="Tahoma" w:hAnsi="Tahoma" w:cs="Tahoma"/>
              </w:rPr>
              <w:t>esign and writing reports,</w:t>
            </w:r>
          </w:p>
          <w:p w:rsidR="007153A3" w:rsidRPr="00334148" w:rsidRDefault="007153A3" w:rsidP="005D6C28">
            <w:pPr>
              <w:spacing w:before="0"/>
              <w:jc w:val="both"/>
              <w:rPr>
                <w:rFonts w:ascii="Tahoma" w:hAnsi="Tahoma" w:cs="Tahoma"/>
              </w:rPr>
            </w:pPr>
            <w:r w:rsidRPr="00334148">
              <w:rPr>
                <w:rFonts w:ascii="Tahoma" w:hAnsi="Tahoma" w:cs="Tahoma"/>
              </w:rPr>
              <w:t xml:space="preserve">•Learnt and communicated effectively with trainer and </w:t>
            </w:r>
            <w:r w:rsidR="00887BE1" w:rsidRPr="00334148">
              <w:rPr>
                <w:rFonts w:ascii="Tahoma" w:hAnsi="Tahoma" w:cs="Tahoma"/>
              </w:rPr>
              <w:t>colleagues</w:t>
            </w:r>
            <w:r w:rsidRPr="00334148">
              <w:rPr>
                <w:rFonts w:ascii="Tahoma" w:hAnsi="Tahoma" w:cs="Tahoma"/>
              </w:rPr>
              <w:t xml:space="preserve"> remotely.</w:t>
            </w:r>
          </w:p>
          <w:p w:rsidR="007153A3" w:rsidRPr="00334148" w:rsidRDefault="007153A3" w:rsidP="005D6C28">
            <w:pPr>
              <w:spacing w:before="0"/>
              <w:jc w:val="both"/>
              <w:rPr>
                <w:rFonts w:ascii="Tahoma" w:hAnsi="Tahoma" w:cs="Tahoma"/>
              </w:rPr>
            </w:pPr>
            <w:r w:rsidRPr="00334148">
              <w:rPr>
                <w:rFonts w:ascii="Tahoma" w:hAnsi="Tahoma" w:cs="Tahoma"/>
              </w:rPr>
              <w:t>•Completed course on data analysis and visualization using R course.</w:t>
            </w:r>
          </w:p>
          <w:p w:rsidR="007153A3" w:rsidRPr="00334148" w:rsidRDefault="007153A3" w:rsidP="005D6C28">
            <w:pPr>
              <w:spacing w:before="0"/>
              <w:jc w:val="both"/>
              <w:rPr>
                <w:rFonts w:ascii="Tahoma" w:hAnsi="Tahoma" w:cs="Tahoma"/>
              </w:rPr>
            </w:pPr>
            <w:r w:rsidRPr="00334148">
              <w:rPr>
                <w:rFonts w:ascii="Tahoma" w:hAnsi="Tahoma" w:cs="Tahoma"/>
              </w:rPr>
              <w:t>•Carried out a case study using R libraries and machine learning with R</w:t>
            </w:r>
          </w:p>
          <w:p w:rsidR="007153A3" w:rsidRPr="00334148" w:rsidRDefault="002F387B" w:rsidP="005D6C28">
            <w:pPr>
              <w:spacing w:before="0"/>
              <w:jc w:val="both"/>
              <w:rPr>
                <w:rFonts w:ascii="Tahoma" w:hAnsi="Tahoma" w:cs="Tahoma"/>
              </w:rPr>
            </w:pPr>
            <w:r w:rsidRPr="00334148">
              <w:rPr>
                <w:rFonts w:ascii="Tahoma" w:hAnsi="Tahoma" w:cs="Tahoma"/>
              </w:rPr>
              <w:t>•</w:t>
            </w:r>
            <w:r w:rsidR="007153A3" w:rsidRPr="00334148">
              <w:rPr>
                <w:rFonts w:ascii="Tahoma" w:hAnsi="Tahoma" w:cs="Tahoma"/>
              </w:rPr>
              <w:t>Gained skill in using a lot of packages in R</w:t>
            </w:r>
          </w:p>
          <w:p w:rsidR="00244019" w:rsidRPr="00334148" w:rsidRDefault="002F387B" w:rsidP="005D6C28">
            <w:pPr>
              <w:spacing w:before="0"/>
              <w:jc w:val="both"/>
              <w:rPr>
                <w:rFonts w:ascii="Tahoma" w:hAnsi="Tahoma" w:cs="Tahoma"/>
                <w:b/>
                <w:bCs/>
              </w:rPr>
            </w:pPr>
            <w:r w:rsidRPr="00334148">
              <w:rPr>
                <w:rFonts w:ascii="Tahoma" w:hAnsi="Tahoma" w:cs="Tahoma"/>
              </w:rPr>
              <w:t>•</w:t>
            </w:r>
            <w:r w:rsidR="007153A3" w:rsidRPr="00334148">
              <w:rPr>
                <w:rFonts w:ascii="Tahoma" w:hAnsi="Tahoma" w:cs="Tahoma"/>
              </w:rPr>
              <w:t>Gained skill in SQL too</w:t>
            </w:r>
          </w:p>
        </w:tc>
      </w:tr>
      <w:tr w:rsidR="000373B7" w:rsidRPr="00334148">
        <w:tc>
          <w:tcPr>
            <w:tcW w:w="1778" w:type="dxa"/>
          </w:tcPr>
          <w:p w:rsidR="000373B7" w:rsidRPr="00334148" w:rsidRDefault="00905A34" w:rsidP="005D6C28">
            <w:pPr>
              <w:pStyle w:val="Heading1"/>
              <w:spacing w:before="0"/>
              <w:jc w:val="both"/>
              <w:rPr>
                <w:rFonts w:ascii="Tahoma" w:hAnsi="Tahoma" w:cs="Tahoma"/>
                <w:sz w:val="20"/>
              </w:rPr>
            </w:pPr>
            <w:r w:rsidRPr="00334148">
              <w:rPr>
                <w:rFonts w:ascii="Tahoma" w:hAnsi="Tahoma" w:cs="Tahoma"/>
                <w:sz w:val="20"/>
              </w:rPr>
              <w:lastRenderedPageBreak/>
              <w:t>Education</w:t>
            </w:r>
          </w:p>
        </w:tc>
        <w:tc>
          <w:tcPr>
            <w:tcW w:w="472" w:type="dxa"/>
          </w:tcPr>
          <w:p w:rsidR="000373B7" w:rsidRPr="00334148" w:rsidRDefault="000373B7" w:rsidP="005D6C28">
            <w:pPr>
              <w:spacing w:before="0"/>
              <w:jc w:val="both"/>
              <w:rPr>
                <w:rFonts w:ascii="Tahoma" w:hAnsi="Tahoma" w:cs="Tahoma"/>
              </w:rPr>
            </w:pPr>
          </w:p>
        </w:tc>
        <w:tc>
          <w:tcPr>
            <w:tcW w:w="7830" w:type="dxa"/>
          </w:tcPr>
          <w:sdt>
            <w:sdtPr>
              <w:rPr>
                <w:rFonts w:ascii="Tahoma" w:eastAsiaTheme="minorEastAsia" w:hAnsi="Tahoma" w:cs="Tahoma"/>
                <w:b w:val="0"/>
                <w:bCs w:val="0"/>
                <w:caps w:val="0"/>
                <w:color w:val="595959" w:themeColor="text1" w:themeTint="A6"/>
              </w:rPr>
              <w:id w:val="-691765356"/>
            </w:sdtPr>
            <w:sdtContent>
              <w:sdt>
                <w:sdtPr>
                  <w:rPr>
                    <w:rFonts w:ascii="Tahoma" w:eastAsiaTheme="minorEastAsia" w:hAnsi="Tahoma" w:cs="Tahoma"/>
                    <w:b w:val="0"/>
                    <w:bCs w:val="0"/>
                    <w:caps w:val="0"/>
                    <w:color w:val="595959" w:themeColor="text1" w:themeTint="A6"/>
                  </w:rPr>
                  <w:id w:val="-1126388115"/>
                  <w:placeholder>
                    <w:docPart w:val="C795EF0B8A7C413C8C5AD0793BD2939A"/>
                  </w:placeholder>
                </w:sdtPr>
                <w:sdtContent>
                  <w:p w:rsidR="00582997" w:rsidRPr="00334148" w:rsidRDefault="00582997" w:rsidP="005D6C28">
                    <w:pPr>
                      <w:pStyle w:val="Heading2"/>
                      <w:spacing w:before="0"/>
                      <w:jc w:val="both"/>
                      <w:rPr>
                        <w:rFonts w:ascii="Tahoma" w:hAnsi="Tahoma" w:cs="Tahoma"/>
                        <w:b w:val="0"/>
                      </w:rPr>
                    </w:pPr>
                    <w:r w:rsidRPr="00334148">
                      <w:rPr>
                        <w:rFonts w:ascii="Tahoma" w:hAnsi="Tahoma" w:cs="Tahoma"/>
                        <w:b w:val="0"/>
                      </w:rPr>
                      <w:t>adekunle ajasin university B.SC BIOCHEMISTRY</w:t>
                    </w:r>
                  </w:p>
                  <w:p w:rsidR="000373B7" w:rsidRPr="00334148" w:rsidRDefault="007E68B1" w:rsidP="005D6C28">
                    <w:pPr>
                      <w:spacing w:before="0"/>
                      <w:jc w:val="both"/>
                      <w:rPr>
                        <w:rFonts w:ascii="Tahoma" w:hAnsi="Tahoma" w:cs="Tahoma"/>
                      </w:rPr>
                    </w:pPr>
                    <w:r w:rsidRPr="00334148">
                      <w:rPr>
                        <w:rFonts w:ascii="Tahoma" w:hAnsi="Tahoma" w:cs="Tahoma"/>
                      </w:rPr>
                      <w:t>MAY 2014- APRIL 2018</w:t>
                    </w:r>
                  </w:p>
                </w:sdtContent>
              </w:sdt>
            </w:sdtContent>
          </w:sdt>
        </w:tc>
      </w:tr>
      <w:tr w:rsidR="000373B7" w:rsidRPr="00334148">
        <w:tc>
          <w:tcPr>
            <w:tcW w:w="1778" w:type="dxa"/>
          </w:tcPr>
          <w:p w:rsidR="000373B7" w:rsidRPr="00334148" w:rsidRDefault="00F94FB8" w:rsidP="005D6C28">
            <w:pPr>
              <w:pStyle w:val="Heading1"/>
              <w:spacing w:before="0"/>
              <w:jc w:val="both"/>
              <w:rPr>
                <w:rFonts w:ascii="Tahoma" w:hAnsi="Tahoma" w:cs="Tahoma"/>
                <w:sz w:val="20"/>
              </w:rPr>
            </w:pPr>
            <w:r w:rsidRPr="00334148">
              <w:rPr>
                <w:rFonts w:ascii="Tahoma" w:hAnsi="Tahoma" w:cs="Tahoma"/>
                <w:sz w:val="20"/>
              </w:rPr>
              <w:t xml:space="preserve">CERTIFIED </w:t>
            </w:r>
          </w:p>
        </w:tc>
        <w:tc>
          <w:tcPr>
            <w:tcW w:w="472" w:type="dxa"/>
          </w:tcPr>
          <w:p w:rsidR="000373B7" w:rsidRPr="00334148" w:rsidRDefault="000373B7" w:rsidP="005D6C28">
            <w:pPr>
              <w:spacing w:before="0"/>
              <w:jc w:val="both"/>
              <w:rPr>
                <w:rFonts w:ascii="Tahoma" w:hAnsi="Tahoma" w:cs="Tahoma"/>
              </w:rPr>
            </w:pPr>
          </w:p>
        </w:tc>
        <w:tc>
          <w:tcPr>
            <w:tcW w:w="7830" w:type="dxa"/>
          </w:tcPr>
          <w:p w:rsidR="001011DF" w:rsidRPr="00334148" w:rsidRDefault="00F94FB8" w:rsidP="005D6C28">
            <w:pPr>
              <w:pStyle w:val="ResumeText"/>
              <w:spacing w:before="0"/>
              <w:jc w:val="both"/>
              <w:rPr>
                <w:rFonts w:ascii="Tahoma" w:hAnsi="Tahoma" w:cs="Tahoma"/>
              </w:rPr>
            </w:pPr>
            <w:r w:rsidRPr="00334148">
              <w:rPr>
                <w:rFonts w:ascii="Tahoma" w:hAnsi="Tahoma" w:cs="Tahoma"/>
              </w:rPr>
              <w:t>Microsoft Excel Data Analysis and Dashboard Reporting</w:t>
            </w:r>
            <w:r w:rsidR="001011DF" w:rsidRPr="00334148">
              <w:rPr>
                <w:rFonts w:ascii="Tahoma" w:hAnsi="Tahoma" w:cs="Tahoma"/>
                <w:b/>
                <w:bCs/>
              </w:rPr>
              <w:t>UDEMY</w:t>
            </w:r>
          </w:p>
          <w:p w:rsidR="009A7257" w:rsidRPr="00334148" w:rsidRDefault="00F94FB8" w:rsidP="005D6C28">
            <w:pPr>
              <w:pStyle w:val="ResumeText"/>
              <w:spacing w:before="0"/>
              <w:jc w:val="both"/>
              <w:rPr>
                <w:rFonts w:ascii="Tahoma" w:hAnsi="Tahoma" w:cs="Tahoma"/>
                <w:b/>
                <w:bCs/>
              </w:rPr>
            </w:pPr>
            <w:r w:rsidRPr="00334148">
              <w:rPr>
                <w:rFonts w:ascii="Tahoma" w:hAnsi="Tahoma" w:cs="Tahoma"/>
              </w:rPr>
              <w:t>zero to Hero in Microsoft Excel</w:t>
            </w:r>
            <w:r w:rsidR="009D36B1" w:rsidRPr="00334148">
              <w:rPr>
                <w:rFonts w:ascii="Tahoma" w:hAnsi="Tahoma" w:cs="Tahoma"/>
                <w:b/>
                <w:bCs/>
              </w:rPr>
              <w:t>UDEMY</w:t>
            </w:r>
          </w:p>
          <w:p w:rsidR="009A7257" w:rsidRPr="00334148" w:rsidRDefault="009A7257" w:rsidP="005D6C28">
            <w:pPr>
              <w:pStyle w:val="ResumeText"/>
              <w:spacing w:before="0"/>
              <w:jc w:val="both"/>
              <w:rPr>
                <w:rFonts w:ascii="Tahoma" w:hAnsi="Tahoma" w:cs="Tahoma"/>
              </w:rPr>
            </w:pPr>
            <w:r w:rsidRPr="00334148">
              <w:rPr>
                <w:rFonts w:ascii="Tahoma" w:hAnsi="Tahoma" w:cs="Tahoma"/>
              </w:rPr>
              <w:t xml:space="preserve">A </w:t>
            </w:r>
            <w:r w:rsidR="00F94FB8" w:rsidRPr="00334148">
              <w:rPr>
                <w:rFonts w:ascii="Tahoma" w:hAnsi="Tahoma" w:cs="Tahoma"/>
              </w:rPr>
              <w:t>Beginner Guide to learn python</w:t>
            </w:r>
            <w:r w:rsidRPr="00334148">
              <w:rPr>
                <w:rFonts w:ascii="Tahoma" w:hAnsi="Tahoma" w:cs="Tahoma"/>
                <w:b/>
                <w:bCs/>
              </w:rPr>
              <w:t>UDEMY</w:t>
            </w:r>
          </w:p>
          <w:p w:rsidR="00CD3120" w:rsidRPr="00334148" w:rsidRDefault="00F94FB8" w:rsidP="005D6C28">
            <w:pPr>
              <w:pStyle w:val="ResumeText"/>
              <w:spacing w:before="0"/>
              <w:jc w:val="both"/>
              <w:rPr>
                <w:rFonts w:ascii="Tahoma" w:hAnsi="Tahoma" w:cs="Tahoma"/>
              </w:rPr>
            </w:pPr>
            <w:r w:rsidRPr="00334148">
              <w:rPr>
                <w:rFonts w:ascii="Tahoma" w:hAnsi="Tahoma" w:cs="Tahoma"/>
              </w:rPr>
              <w:t>Learn SQL from scratc</w:t>
            </w:r>
            <w:r w:rsidR="00CD3120" w:rsidRPr="00334148">
              <w:rPr>
                <w:rFonts w:ascii="Tahoma" w:hAnsi="Tahoma" w:cs="Tahoma"/>
              </w:rPr>
              <w:t xml:space="preserve">h                         </w:t>
            </w:r>
            <w:r w:rsidR="00CD3120" w:rsidRPr="00334148">
              <w:rPr>
                <w:rFonts w:ascii="Tahoma" w:hAnsi="Tahoma" w:cs="Tahoma"/>
                <w:b/>
                <w:bCs/>
              </w:rPr>
              <w:t>SOLO-LEARN</w:t>
            </w:r>
          </w:p>
          <w:p w:rsidR="00A808A7" w:rsidRPr="00334148" w:rsidRDefault="00F94FB8" w:rsidP="005D6C28">
            <w:pPr>
              <w:pStyle w:val="ResumeText"/>
              <w:spacing w:before="0"/>
              <w:jc w:val="both"/>
              <w:rPr>
                <w:rFonts w:ascii="Tahoma" w:hAnsi="Tahoma" w:cs="Tahoma"/>
              </w:rPr>
            </w:pPr>
            <w:r w:rsidRPr="00334148">
              <w:rPr>
                <w:rFonts w:ascii="Tahoma" w:hAnsi="Tahoma" w:cs="Tahoma"/>
              </w:rPr>
              <w:t>Excel for beginners</w:t>
            </w:r>
            <w:r w:rsidR="00A808A7" w:rsidRPr="00334148">
              <w:rPr>
                <w:rFonts w:ascii="Tahoma" w:hAnsi="Tahoma" w:cs="Tahoma"/>
                <w:b/>
                <w:bCs/>
              </w:rPr>
              <w:t>UDEMY</w:t>
            </w:r>
          </w:p>
          <w:p w:rsidR="00E30047" w:rsidRPr="00334148" w:rsidRDefault="00F94FB8" w:rsidP="005D6C28">
            <w:pPr>
              <w:pStyle w:val="ResumeText"/>
              <w:spacing w:before="0"/>
              <w:jc w:val="both"/>
              <w:rPr>
                <w:rFonts w:ascii="Tahoma" w:hAnsi="Tahoma" w:cs="Tahoma"/>
              </w:rPr>
            </w:pPr>
            <w:r w:rsidRPr="00334148">
              <w:rPr>
                <w:rFonts w:ascii="Tahoma" w:hAnsi="Tahoma" w:cs="Tahoma"/>
              </w:rPr>
              <w:t>polynomial Regression,R ,</w:t>
            </w:r>
            <w:r w:rsidR="00734291" w:rsidRPr="00334148">
              <w:rPr>
                <w:rFonts w:ascii="Tahoma" w:hAnsi="Tahoma" w:cs="Tahoma"/>
              </w:rPr>
              <w:t>GGPLOT2</w:t>
            </w:r>
            <w:r w:rsidR="00E30047" w:rsidRPr="00334148">
              <w:rPr>
                <w:rFonts w:ascii="Tahoma" w:hAnsi="Tahoma" w:cs="Tahoma"/>
                <w:b/>
                <w:bCs/>
              </w:rPr>
              <w:t>UDEMY</w:t>
            </w:r>
          </w:p>
          <w:p w:rsidR="00E57655" w:rsidRPr="00334148" w:rsidRDefault="00F94FB8" w:rsidP="005D6C28">
            <w:pPr>
              <w:pStyle w:val="ResumeText"/>
              <w:spacing w:before="0"/>
              <w:jc w:val="both"/>
              <w:rPr>
                <w:rFonts w:ascii="Tahoma" w:hAnsi="Tahoma" w:cs="Tahoma"/>
              </w:rPr>
            </w:pPr>
            <w:r w:rsidRPr="00334148">
              <w:rPr>
                <w:rFonts w:ascii="Tahoma" w:hAnsi="Tahoma" w:cs="Tahoma"/>
              </w:rPr>
              <w:t>complete PowerPoint Tutorial</w:t>
            </w:r>
            <w:r w:rsidR="00032E1F" w:rsidRPr="00334148">
              <w:rPr>
                <w:rFonts w:ascii="Tahoma" w:hAnsi="Tahoma" w:cs="Tahoma"/>
              </w:rPr>
              <w:t xml:space="preserve">.                       </w:t>
            </w:r>
            <w:r w:rsidR="00CD36DC" w:rsidRPr="00334148">
              <w:rPr>
                <w:rFonts w:ascii="Tahoma" w:hAnsi="Tahoma" w:cs="Tahoma"/>
                <w:b/>
                <w:bCs/>
              </w:rPr>
              <w:t>UDEMY</w:t>
            </w:r>
          </w:p>
          <w:p w:rsidR="00E57655" w:rsidRPr="00334148" w:rsidRDefault="00F94FB8" w:rsidP="005D6C28">
            <w:pPr>
              <w:pStyle w:val="ResumeText"/>
              <w:spacing w:before="0"/>
              <w:jc w:val="both"/>
              <w:rPr>
                <w:rFonts w:ascii="Tahoma" w:hAnsi="Tahoma" w:cs="Tahoma"/>
              </w:rPr>
            </w:pPr>
            <w:r w:rsidRPr="00334148">
              <w:rPr>
                <w:rFonts w:ascii="Tahoma" w:hAnsi="Tahoma" w:cs="Tahoma"/>
              </w:rPr>
              <w:t>The ultimate Guide in Becoming a SQL server DBA</w:t>
            </w:r>
            <w:r w:rsidR="00CD36DC" w:rsidRPr="00334148">
              <w:rPr>
                <w:rFonts w:ascii="Tahoma" w:hAnsi="Tahoma" w:cs="Tahoma"/>
                <w:b/>
                <w:bCs/>
              </w:rPr>
              <w:t>UDEMY</w:t>
            </w:r>
          </w:p>
          <w:p w:rsidR="00E57655" w:rsidRPr="00334148" w:rsidRDefault="00F94FB8" w:rsidP="005D6C28">
            <w:pPr>
              <w:pStyle w:val="ResumeText"/>
              <w:spacing w:before="0"/>
              <w:jc w:val="both"/>
              <w:rPr>
                <w:rFonts w:ascii="Tahoma" w:hAnsi="Tahoma" w:cs="Tahoma"/>
              </w:rPr>
            </w:pPr>
            <w:r w:rsidRPr="00334148">
              <w:rPr>
                <w:rFonts w:ascii="Tahoma" w:hAnsi="Tahoma" w:cs="Tahoma"/>
              </w:rPr>
              <w:t>Excel with Top Microsoft Excel Hacks</w:t>
            </w:r>
            <w:r w:rsidR="00CD36DC" w:rsidRPr="00334148">
              <w:rPr>
                <w:rFonts w:ascii="Tahoma" w:hAnsi="Tahoma" w:cs="Tahoma"/>
                <w:b/>
                <w:bCs/>
              </w:rPr>
              <w:t>UDEMY</w:t>
            </w:r>
          </w:p>
          <w:p w:rsidR="006C7D94" w:rsidRPr="00334148" w:rsidRDefault="00F94FB8" w:rsidP="005D6C28">
            <w:pPr>
              <w:pStyle w:val="ResumeText"/>
              <w:spacing w:before="0"/>
              <w:jc w:val="both"/>
              <w:rPr>
                <w:rFonts w:ascii="Tahoma" w:hAnsi="Tahoma" w:cs="Tahoma"/>
              </w:rPr>
            </w:pPr>
            <w:r w:rsidRPr="00334148">
              <w:rPr>
                <w:rFonts w:ascii="Tahoma" w:hAnsi="Tahoma" w:cs="Tahoma"/>
              </w:rPr>
              <w:t>learn PowerBI fast</w:t>
            </w:r>
            <w:r w:rsidR="00435F24" w:rsidRPr="00334148">
              <w:rPr>
                <w:rFonts w:ascii="Tahoma" w:hAnsi="Tahoma" w:cs="Tahoma"/>
              </w:rPr>
              <w:t xml:space="preserve">.                  </w:t>
            </w:r>
            <w:r w:rsidR="002E4084" w:rsidRPr="00334148">
              <w:rPr>
                <w:rFonts w:ascii="Tahoma" w:hAnsi="Tahoma" w:cs="Tahoma"/>
                <w:b/>
                <w:bCs/>
              </w:rPr>
              <w:t>UDEMY</w:t>
            </w:r>
          </w:p>
          <w:p w:rsidR="006C7D94" w:rsidRPr="00334148" w:rsidRDefault="00F94FB8" w:rsidP="005D6C28">
            <w:pPr>
              <w:pStyle w:val="ResumeText"/>
              <w:spacing w:before="0"/>
              <w:jc w:val="both"/>
              <w:rPr>
                <w:rFonts w:ascii="Tahoma" w:hAnsi="Tahoma" w:cs="Tahoma"/>
              </w:rPr>
            </w:pPr>
            <w:r w:rsidRPr="00334148">
              <w:rPr>
                <w:rFonts w:ascii="Tahoma" w:hAnsi="Tahoma" w:cs="Tahoma"/>
              </w:rPr>
              <w:t>Business intelligence and automated Reports using PowerB</w:t>
            </w:r>
            <w:r w:rsidR="0049214D" w:rsidRPr="00334148">
              <w:rPr>
                <w:rFonts w:ascii="Tahoma" w:hAnsi="Tahoma" w:cs="Tahoma"/>
              </w:rPr>
              <w:t xml:space="preserve">I  </w:t>
            </w:r>
            <w:r w:rsidR="002E4084" w:rsidRPr="00334148">
              <w:rPr>
                <w:rFonts w:ascii="Tahoma" w:hAnsi="Tahoma" w:cs="Tahoma"/>
                <w:b/>
                <w:bCs/>
              </w:rPr>
              <w:t>UDEMY</w:t>
            </w:r>
          </w:p>
          <w:p w:rsidR="006C7D94" w:rsidRPr="00334148" w:rsidRDefault="00F94FB8" w:rsidP="005D6C28">
            <w:pPr>
              <w:pStyle w:val="ResumeText"/>
              <w:spacing w:before="0"/>
              <w:jc w:val="both"/>
              <w:rPr>
                <w:rFonts w:ascii="Tahoma" w:hAnsi="Tahoma" w:cs="Tahoma"/>
              </w:rPr>
            </w:pPr>
            <w:r w:rsidRPr="00334148">
              <w:rPr>
                <w:rFonts w:ascii="Tahoma" w:hAnsi="Tahoma" w:cs="Tahoma"/>
              </w:rPr>
              <w:t xml:space="preserve">Tableau:How to Analyze and deep dive any type of data </w:t>
            </w:r>
            <w:r w:rsidR="0049214D" w:rsidRPr="00334148">
              <w:rPr>
                <w:rFonts w:ascii="Tahoma" w:hAnsi="Tahoma" w:cs="Tahoma"/>
                <w:b/>
                <w:bCs/>
              </w:rPr>
              <w:t>UDEMY</w:t>
            </w:r>
          </w:p>
          <w:p w:rsidR="006C7D94" w:rsidRPr="00334148" w:rsidRDefault="00F94FB8" w:rsidP="005D6C28">
            <w:pPr>
              <w:pStyle w:val="ResumeText"/>
              <w:spacing w:before="0"/>
              <w:jc w:val="both"/>
              <w:rPr>
                <w:rFonts w:ascii="Tahoma" w:hAnsi="Tahoma" w:cs="Tahoma"/>
              </w:rPr>
            </w:pPr>
            <w:r w:rsidRPr="00334148">
              <w:rPr>
                <w:rFonts w:ascii="Tahoma" w:hAnsi="Tahoma" w:cs="Tahoma"/>
              </w:rPr>
              <w:t>Data analytics with R</w:t>
            </w:r>
            <w:r w:rsidR="0049214D" w:rsidRPr="00334148">
              <w:rPr>
                <w:rFonts w:ascii="Tahoma" w:hAnsi="Tahoma" w:cs="Tahoma"/>
                <w:b/>
                <w:bCs/>
              </w:rPr>
              <w:t>UDEMY</w:t>
            </w:r>
          </w:p>
          <w:p w:rsidR="00523556" w:rsidRPr="00334148" w:rsidRDefault="0049214D" w:rsidP="005D6C28">
            <w:pPr>
              <w:pStyle w:val="ResumeText"/>
              <w:spacing w:before="0"/>
              <w:jc w:val="both"/>
              <w:rPr>
                <w:rFonts w:ascii="Tahoma" w:hAnsi="Tahoma" w:cs="Tahoma"/>
              </w:rPr>
            </w:pPr>
            <w:r w:rsidRPr="00334148">
              <w:rPr>
                <w:rFonts w:ascii="Tahoma" w:hAnsi="Tahoma" w:cs="Tahoma"/>
              </w:rPr>
              <w:t>R Programming</w:t>
            </w:r>
            <w:r w:rsidR="00F94FB8" w:rsidRPr="00334148">
              <w:rPr>
                <w:rFonts w:ascii="Tahoma" w:hAnsi="Tahoma" w:cs="Tahoma"/>
              </w:rPr>
              <w:t xml:space="preserve"> language introduction</w:t>
            </w:r>
            <w:r w:rsidR="00435F24" w:rsidRPr="00334148">
              <w:rPr>
                <w:rFonts w:ascii="Tahoma" w:hAnsi="Tahoma" w:cs="Tahoma"/>
              </w:rPr>
              <w:t xml:space="preserve">.    </w:t>
            </w:r>
            <w:r w:rsidR="00523556" w:rsidRPr="00334148">
              <w:rPr>
                <w:rFonts w:ascii="Tahoma" w:hAnsi="Tahoma" w:cs="Tahoma"/>
                <w:b/>
                <w:bCs/>
              </w:rPr>
              <w:t>UDEMY</w:t>
            </w:r>
          </w:p>
          <w:p w:rsidR="000373B7" w:rsidRPr="00334148" w:rsidRDefault="00F94FB8" w:rsidP="005D6C28">
            <w:pPr>
              <w:pStyle w:val="ResumeText"/>
              <w:spacing w:before="0"/>
              <w:jc w:val="both"/>
              <w:rPr>
                <w:rFonts w:ascii="Tahoma" w:hAnsi="Tahoma" w:cs="Tahoma"/>
              </w:rPr>
            </w:pPr>
            <w:r w:rsidRPr="00334148">
              <w:rPr>
                <w:rFonts w:ascii="Tahoma" w:hAnsi="Tahoma" w:cs="Tahoma"/>
              </w:rPr>
              <w:t>introduction to Microsoft Excel VBA</w:t>
            </w:r>
            <w:r w:rsidR="00435F24" w:rsidRPr="00334148">
              <w:rPr>
                <w:rFonts w:ascii="Tahoma" w:hAnsi="Tahoma" w:cs="Tahoma"/>
              </w:rPr>
              <w:t xml:space="preserve">.             </w:t>
            </w:r>
            <w:r w:rsidR="00523556" w:rsidRPr="00334148">
              <w:rPr>
                <w:rFonts w:ascii="Tahoma" w:hAnsi="Tahoma" w:cs="Tahoma"/>
                <w:b/>
                <w:bCs/>
              </w:rPr>
              <w:t>UDEMY</w:t>
            </w:r>
          </w:p>
        </w:tc>
      </w:tr>
      <w:tr w:rsidR="000373B7" w:rsidRPr="00334148">
        <w:tc>
          <w:tcPr>
            <w:tcW w:w="1778" w:type="dxa"/>
          </w:tcPr>
          <w:p w:rsidR="000373B7" w:rsidRPr="00334148" w:rsidRDefault="00734291" w:rsidP="005D6C28">
            <w:pPr>
              <w:pStyle w:val="Heading1"/>
              <w:spacing w:before="0"/>
              <w:jc w:val="both"/>
              <w:rPr>
                <w:rFonts w:ascii="Tahoma" w:hAnsi="Tahoma" w:cs="Tahoma"/>
                <w:sz w:val="20"/>
              </w:rPr>
            </w:pPr>
            <w:r w:rsidRPr="00334148">
              <w:rPr>
                <w:rFonts w:ascii="Tahoma" w:hAnsi="Tahoma" w:cs="Tahoma"/>
                <w:sz w:val="20"/>
              </w:rPr>
              <w:t>PRojects</w:t>
            </w:r>
          </w:p>
        </w:tc>
        <w:tc>
          <w:tcPr>
            <w:tcW w:w="472" w:type="dxa"/>
          </w:tcPr>
          <w:p w:rsidR="000373B7" w:rsidRPr="00334148" w:rsidRDefault="000373B7" w:rsidP="005D6C28">
            <w:pPr>
              <w:spacing w:before="0"/>
              <w:jc w:val="both"/>
              <w:rPr>
                <w:rFonts w:ascii="Tahoma" w:hAnsi="Tahoma" w:cs="Tahoma"/>
              </w:rPr>
            </w:pPr>
          </w:p>
        </w:tc>
        <w:tc>
          <w:tcPr>
            <w:tcW w:w="7830" w:type="dxa"/>
          </w:tcPr>
          <w:sdt>
            <w:sdtPr>
              <w:rPr>
                <w:rFonts w:ascii="Tahoma" w:eastAsiaTheme="minorEastAsia" w:hAnsi="Tahoma" w:cs="Tahoma"/>
                <w:b w:val="0"/>
                <w:bCs w:val="0"/>
                <w:caps w:val="0"/>
                <w:color w:val="595959" w:themeColor="text1" w:themeTint="A6"/>
              </w:rPr>
              <w:id w:val="-1883713024"/>
            </w:sdtPr>
            <w:sdtContent>
              <w:sdt>
                <w:sdtPr>
                  <w:rPr>
                    <w:rFonts w:ascii="Tahoma" w:eastAsiaTheme="minorEastAsia" w:hAnsi="Tahoma" w:cs="Tahoma"/>
                    <w:b w:val="0"/>
                    <w:bCs w:val="0"/>
                    <w:caps w:val="0"/>
                    <w:color w:val="595959" w:themeColor="text1" w:themeTint="A6"/>
                  </w:rPr>
                  <w:id w:val="-1368215953"/>
                  <w:placeholder>
                    <w:docPart w:val="C795EF0B8A7C413C8C5AD0793BD2939A"/>
                  </w:placeholder>
                </w:sdtPr>
                <w:sdtContent>
                  <w:p w:rsidR="000373B7" w:rsidRPr="00334148" w:rsidRDefault="00A678E9" w:rsidP="005D6C28">
                    <w:pPr>
                      <w:pStyle w:val="Heading2"/>
                      <w:spacing w:before="0"/>
                      <w:jc w:val="both"/>
                      <w:rPr>
                        <w:rFonts w:ascii="Tahoma" w:eastAsiaTheme="minorEastAsia" w:hAnsi="Tahoma" w:cs="Tahoma"/>
                        <w:b w:val="0"/>
                        <w:bCs w:val="0"/>
                        <w:caps w:val="0"/>
                        <w:color w:val="595959" w:themeColor="text1" w:themeTint="A6"/>
                      </w:rPr>
                    </w:pPr>
                    <w:r w:rsidRPr="00334148">
                      <w:rPr>
                        <w:rFonts w:ascii="Tahoma" w:eastAsiaTheme="minorEastAsia" w:hAnsi="Tahoma" w:cs="Tahoma"/>
                        <w:caps w:val="0"/>
                        <w:color w:val="595959" w:themeColor="text1" w:themeTint="A6"/>
                      </w:rPr>
                      <w:t>JUMIA PHONES BRAND</w:t>
                    </w:r>
                  </w:p>
                  <w:p w:rsidR="002842D1" w:rsidRPr="00334148" w:rsidRDefault="002842D1" w:rsidP="005D6C28">
                    <w:pPr>
                      <w:spacing w:before="0"/>
                      <w:jc w:val="both"/>
                      <w:rPr>
                        <w:rFonts w:ascii="Tahoma" w:hAnsi="Tahoma" w:cs="Tahoma"/>
                      </w:rPr>
                    </w:pPr>
                    <w:r w:rsidRPr="00334148">
                      <w:rPr>
                        <w:rFonts w:ascii="Tahoma" w:hAnsi="Tahoma" w:cs="Tahoma"/>
                      </w:rPr>
                      <w:t xml:space="preserve">• scrapped the </w:t>
                    </w:r>
                    <w:r w:rsidR="00435F24" w:rsidRPr="00334148">
                      <w:rPr>
                        <w:rFonts w:ascii="Tahoma" w:hAnsi="Tahoma" w:cs="Tahoma"/>
                      </w:rPr>
                      <w:t xml:space="preserve">Jumia </w:t>
                    </w:r>
                    <w:r w:rsidRPr="00334148">
                      <w:rPr>
                        <w:rFonts w:ascii="Tahoma" w:hAnsi="Tahoma" w:cs="Tahoma"/>
                      </w:rPr>
                      <w:t xml:space="preserve">data from their website with R programming language </w:t>
                    </w:r>
                  </w:p>
                  <w:p w:rsidR="002842D1" w:rsidRPr="00334148" w:rsidRDefault="002842D1" w:rsidP="005D6C28">
                    <w:pPr>
                      <w:spacing w:before="0"/>
                      <w:jc w:val="both"/>
                      <w:rPr>
                        <w:rFonts w:ascii="Tahoma" w:hAnsi="Tahoma" w:cs="Tahoma"/>
                      </w:rPr>
                    </w:pPr>
                    <w:r w:rsidRPr="00334148">
                      <w:rPr>
                        <w:rFonts w:ascii="Tahoma" w:hAnsi="Tahoma" w:cs="Tahoma"/>
                      </w:rPr>
                      <w:t xml:space="preserve">•Clean the data with Microsoft Excel </w:t>
                    </w:r>
                  </w:p>
                  <w:p w:rsidR="009A408D" w:rsidRPr="00334148" w:rsidRDefault="009A408D" w:rsidP="005D6C28">
                    <w:pPr>
                      <w:spacing w:before="0"/>
                      <w:jc w:val="both"/>
                      <w:rPr>
                        <w:rFonts w:ascii="Tahoma" w:hAnsi="Tahoma" w:cs="Tahoma"/>
                      </w:rPr>
                    </w:pPr>
                    <w:r w:rsidRPr="00334148">
                      <w:rPr>
                        <w:rFonts w:ascii="Tahoma" w:hAnsi="Tahoma" w:cs="Tahoma"/>
                      </w:rPr>
                      <w:t>•</w:t>
                    </w:r>
                    <w:r w:rsidR="00E15A2B" w:rsidRPr="00334148">
                      <w:rPr>
                        <w:rFonts w:ascii="Tahoma" w:hAnsi="Tahoma" w:cs="Tahoma"/>
                      </w:rPr>
                      <w:t xml:space="preserve">Analyze qualitative and quantitative </w:t>
                    </w:r>
                    <w:r w:rsidR="000A3815" w:rsidRPr="00334148">
                      <w:rPr>
                        <w:rFonts w:ascii="Tahoma" w:hAnsi="Tahoma" w:cs="Tahoma"/>
                      </w:rPr>
                      <w:t xml:space="preserve">data to tell meaningful stories </w:t>
                    </w:r>
                    <w:r w:rsidR="00F50704" w:rsidRPr="00334148">
                      <w:rPr>
                        <w:rFonts w:ascii="Tahoma" w:hAnsi="Tahoma" w:cs="Tahoma"/>
                      </w:rPr>
                      <w:t xml:space="preserve">with PowerBI </w:t>
                    </w:r>
                  </w:p>
                  <w:p w:rsidR="000A3815" w:rsidRPr="00334148" w:rsidRDefault="000A3815" w:rsidP="005D6C28">
                    <w:pPr>
                      <w:spacing w:before="0"/>
                      <w:jc w:val="both"/>
                      <w:rPr>
                        <w:rFonts w:ascii="Tahoma" w:hAnsi="Tahoma" w:cs="Tahoma"/>
                      </w:rPr>
                    </w:pPr>
                    <w:r w:rsidRPr="00334148">
                      <w:rPr>
                        <w:rFonts w:ascii="Tahoma" w:hAnsi="Tahoma" w:cs="Tahoma"/>
                      </w:rPr>
                      <w:t>•</w:t>
                    </w:r>
                    <w:r w:rsidR="00804F8D" w:rsidRPr="00334148">
                      <w:rPr>
                        <w:rFonts w:ascii="Tahoma" w:hAnsi="Tahoma" w:cs="Tahoma"/>
                      </w:rPr>
                      <w:t>Define users need</w:t>
                    </w:r>
                    <w:r w:rsidR="00E96CB3" w:rsidRPr="00334148">
                      <w:rPr>
                        <w:rFonts w:ascii="Tahoma" w:hAnsi="Tahoma" w:cs="Tahoma"/>
                      </w:rPr>
                      <w:t xml:space="preserve">s ,Ideate </w:t>
                    </w:r>
                    <w:r w:rsidR="00650A74" w:rsidRPr="00334148">
                      <w:rPr>
                        <w:rFonts w:ascii="Tahoma" w:hAnsi="Tahoma" w:cs="Tahoma"/>
                      </w:rPr>
                      <w:t xml:space="preserve">solutions </w:t>
                    </w:r>
                    <w:r w:rsidR="00BF46D1" w:rsidRPr="00334148">
                      <w:rPr>
                        <w:rFonts w:ascii="Tahoma" w:hAnsi="Tahoma" w:cs="Tahoma"/>
                      </w:rPr>
                      <w:t xml:space="preserve">,picture </w:t>
                    </w:r>
                    <w:r w:rsidR="00AB1D55" w:rsidRPr="00334148">
                      <w:rPr>
                        <w:rFonts w:ascii="Tahoma" w:hAnsi="Tahoma" w:cs="Tahoma"/>
                      </w:rPr>
                      <w:t xml:space="preserve">ideas into graphs </w:t>
                    </w:r>
                    <w:r w:rsidR="00F50704" w:rsidRPr="00334148">
                      <w:rPr>
                        <w:rFonts w:ascii="Tahoma" w:hAnsi="Tahoma" w:cs="Tahoma"/>
                      </w:rPr>
                      <w:t>with R</w:t>
                    </w:r>
                  </w:p>
                  <w:p w:rsidR="00B33365" w:rsidRPr="00334148" w:rsidRDefault="00AB1D55" w:rsidP="005D6C28">
                    <w:pPr>
                      <w:spacing w:before="0"/>
                      <w:jc w:val="both"/>
                      <w:rPr>
                        <w:rFonts w:ascii="Tahoma" w:hAnsi="Tahoma" w:cs="Tahoma"/>
                      </w:rPr>
                    </w:pPr>
                    <w:r w:rsidRPr="00334148">
                      <w:rPr>
                        <w:rFonts w:ascii="Tahoma" w:hAnsi="Tahoma" w:cs="Tahoma"/>
                      </w:rPr>
                      <w:t>•</w:t>
                    </w:r>
                    <w:r w:rsidR="00037F65" w:rsidRPr="00334148">
                      <w:rPr>
                        <w:rFonts w:ascii="Tahoma" w:hAnsi="Tahoma" w:cs="Tahoma"/>
                      </w:rPr>
                      <w:t xml:space="preserve"> Receive </w:t>
                    </w:r>
                    <w:r w:rsidR="007D3BF3" w:rsidRPr="00334148">
                      <w:rPr>
                        <w:rFonts w:ascii="Tahoma" w:hAnsi="Tahoma" w:cs="Tahoma"/>
                      </w:rPr>
                      <w:t xml:space="preserve">and analyze customers review </w:t>
                    </w:r>
                  </w:p>
                  <w:p w:rsidR="00571A75" w:rsidRPr="00334148" w:rsidRDefault="00571A75" w:rsidP="005D6C28">
                    <w:pPr>
                      <w:spacing w:before="0"/>
                      <w:jc w:val="both"/>
                      <w:rPr>
                        <w:rFonts w:ascii="Tahoma" w:hAnsi="Tahoma" w:cs="Tahoma"/>
                        <w:b/>
                        <w:bCs/>
                      </w:rPr>
                    </w:pPr>
                    <w:r w:rsidRPr="00334148">
                      <w:rPr>
                        <w:rFonts w:ascii="Tahoma" w:hAnsi="Tahoma" w:cs="Tahoma"/>
                        <w:b/>
                        <w:bCs/>
                      </w:rPr>
                      <w:t xml:space="preserve">Media Analysis Tracking </w:t>
                    </w:r>
                  </w:p>
                  <w:p w:rsidR="00604D43" w:rsidRPr="00334148" w:rsidRDefault="00604D43" w:rsidP="005D6C28">
                    <w:pPr>
                      <w:spacing w:before="0"/>
                      <w:jc w:val="both"/>
                      <w:rPr>
                        <w:rFonts w:ascii="Tahoma" w:hAnsi="Tahoma" w:cs="Tahoma"/>
                      </w:rPr>
                    </w:pPr>
                    <w:r w:rsidRPr="00334148">
                      <w:rPr>
                        <w:rFonts w:ascii="Tahoma" w:hAnsi="Tahoma" w:cs="Tahoma"/>
                      </w:rPr>
                      <w:t>•Minned all the related business topics related to e-commerce on twitter with R API</w:t>
                    </w:r>
                  </w:p>
                  <w:p w:rsidR="00604D43" w:rsidRPr="00334148" w:rsidRDefault="00767AB8" w:rsidP="005D6C28">
                    <w:pPr>
                      <w:spacing w:before="0"/>
                      <w:jc w:val="both"/>
                      <w:rPr>
                        <w:rFonts w:ascii="Tahoma" w:hAnsi="Tahoma" w:cs="Tahoma"/>
                      </w:rPr>
                    </w:pPr>
                    <w:r w:rsidRPr="00334148">
                      <w:rPr>
                        <w:rFonts w:ascii="Tahoma" w:hAnsi="Tahoma" w:cs="Tahoma"/>
                      </w:rPr>
                      <w:t xml:space="preserve">•Conduct an online survey on e-commerce site </w:t>
                    </w:r>
                  </w:p>
                  <w:p w:rsidR="00B3017D" w:rsidRPr="00334148" w:rsidRDefault="00B3017D" w:rsidP="005D6C28">
                    <w:pPr>
                      <w:spacing w:before="0"/>
                      <w:jc w:val="both"/>
                      <w:rPr>
                        <w:rFonts w:ascii="Tahoma" w:hAnsi="Tahoma" w:cs="Tahoma"/>
                      </w:rPr>
                    </w:pPr>
                    <w:r w:rsidRPr="00334148">
                      <w:rPr>
                        <w:rFonts w:ascii="Tahoma" w:hAnsi="Tahoma" w:cs="Tahoma"/>
                      </w:rPr>
                      <w:t>•created a database for the two data with sql</w:t>
                    </w:r>
                  </w:p>
                  <w:p w:rsidR="00B3017D" w:rsidRPr="00334148" w:rsidRDefault="00B3017D" w:rsidP="005D6C28">
                    <w:pPr>
                      <w:spacing w:before="0"/>
                      <w:jc w:val="both"/>
                      <w:rPr>
                        <w:rFonts w:ascii="Tahoma" w:hAnsi="Tahoma" w:cs="Tahoma"/>
                      </w:rPr>
                    </w:pPr>
                    <w:r w:rsidRPr="00334148">
                      <w:rPr>
                        <w:rFonts w:ascii="Tahoma" w:hAnsi="Tahoma" w:cs="Tahoma"/>
                      </w:rPr>
                      <w:t xml:space="preserve">•clean the data with R string </w:t>
                    </w:r>
                    <w:r w:rsidR="0051640B" w:rsidRPr="00334148">
                      <w:rPr>
                        <w:rFonts w:ascii="Tahoma" w:hAnsi="Tahoma" w:cs="Tahoma"/>
                      </w:rPr>
                      <w:t xml:space="preserve">from both twitter and online survey </w:t>
                    </w:r>
                  </w:p>
                  <w:p w:rsidR="0051640B" w:rsidRPr="00334148" w:rsidRDefault="0051640B" w:rsidP="005D6C28">
                    <w:pPr>
                      <w:spacing w:before="0"/>
                      <w:jc w:val="both"/>
                      <w:rPr>
                        <w:rFonts w:ascii="Tahoma" w:hAnsi="Tahoma" w:cs="Tahoma"/>
                      </w:rPr>
                    </w:pPr>
                    <w:r w:rsidRPr="00334148">
                      <w:rPr>
                        <w:rFonts w:ascii="Tahoma" w:hAnsi="Tahoma" w:cs="Tahoma"/>
                      </w:rPr>
                      <w:t>•</w:t>
                    </w:r>
                    <w:r w:rsidR="008A64C4" w:rsidRPr="00334148">
                      <w:rPr>
                        <w:rFonts w:ascii="Tahoma" w:hAnsi="Tahoma" w:cs="Tahoma"/>
                      </w:rPr>
                      <w:t xml:space="preserve">analyze the data and derive meaningful information from it </w:t>
                    </w:r>
                    <w:r w:rsidR="003703D2" w:rsidRPr="00334148">
                      <w:rPr>
                        <w:rFonts w:ascii="Tahoma" w:hAnsi="Tahoma" w:cs="Tahoma"/>
                      </w:rPr>
                      <w:t>with PowerBI.</w:t>
                    </w:r>
                  </w:p>
                  <w:p w:rsidR="00B3017D" w:rsidRPr="00334148" w:rsidRDefault="00571A75" w:rsidP="005D6C28">
                    <w:pPr>
                      <w:spacing w:before="0"/>
                      <w:jc w:val="both"/>
                      <w:rPr>
                        <w:rFonts w:ascii="Tahoma" w:hAnsi="Tahoma" w:cs="Tahoma"/>
                        <w:b/>
                        <w:bCs/>
                      </w:rPr>
                    </w:pPr>
                    <w:r w:rsidRPr="00334148">
                      <w:rPr>
                        <w:rFonts w:ascii="Tahoma" w:hAnsi="Tahoma" w:cs="Tahoma"/>
                        <w:b/>
                        <w:bCs/>
                      </w:rPr>
                      <w:t xml:space="preserve">Ministry of Agriculture </w:t>
                    </w:r>
                  </w:p>
                  <w:p w:rsidR="00571A75" w:rsidRPr="00334148" w:rsidRDefault="00571A75">
                    <w:pPr>
                      <w:rPr>
                        <w:rFonts w:ascii="Tahoma" w:hAnsi="Tahoma" w:cs="Tahoma"/>
                      </w:rPr>
                    </w:pPr>
                    <w:r w:rsidRPr="00334148">
                      <w:rPr>
                        <w:rFonts w:ascii="Tahoma" w:hAnsi="Tahoma" w:cs="Tahoma"/>
                      </w:rPr>
                      <w:t>•Created a Model to predict Staff attrition</w:t>
                    </w:r>
                  </w:p>
                  <w:p w:rsidR="00571A75" w:rsidRPr="00334148" w:rsidRDefault="00571A75" w:rsidP="005D6C28">
                    <w:pPr>
                      <w:spacing w:before="0"/>
                      <w:jc w:val="both"/>
                      <w:rPr>
                        <w:rFonts w:ascii="Tahoma" w:hAnsi="Tahoma" w:cs="Tahoma"/>
                      </w:rPr>
                    </w:pPr>
                  </w:p>
                  <w:p w:rsidR="00604D43" w:rsidRPr="00334148" w:rsidRDefault="00604D43" w:rsidP="005D6C28">
                    <w:pPr>
                      <w:spacing w:before="0"/>
                      <w:jc w:val="both"/>
                      <w:rPr>
                        <w:rFonts w:ascii="Tahoma" w:hAnsi="Tahoma" w:cs="Tahoma"/>
                      </w:rPr>
                    </w:pPr>
                  </w:p>
                  <w:p w:rsidR="000373B7" w:rsidRPr="00334148" w:rsidRDefault="00AC2BA6" w:rsidP="005D6C28">
                    <w:pPr>
                      <w:spacing w:before="0"/>
                      <w:jc w:val="both"/>
                      <w:rPr>
                        <w:rFonts w:ascii="Tahoma" w:hAnsi="Tahoma" w:cs="Tahoma"/>
                      </w:rPr>
                    </w:pPr>
                  </w:p>
                </w:sdtContent>
              </w:sdt>
            </w:sdtContent>
          </w:sdt>
        </w:tc>
      </w:tr>
    </w:tbl>
    <w:p w:rsidR="000373B7" w:rsidRPr="00334148" w:rsidRDefault="000373B7" w:rsidP="005D6C28">
      <w:pPr>
        <w:spacing w:before="0"/>
        <w:jc w:val="both"/>
        <w:rPr>
          <w:rFonts w:ascii="Tahoma" w:hAnsi="Tahoma" w:cs="Tahoma"/>
        </w:rPr>
      </w:pPr>
    </w:p>
    <w:sectPr w:rsidR="000373B7" w:rsidRPr="00334148" w:rsidSect="00AC2BA6">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CA4" w:rsidRDefault="00821CA4">
      <w:pPr>
        <w:spacing w:before="0" w:after="0" w:line="240" w:lineRule="auto"/>
      </w:pPr>
      <w:r>
        <w:separator/>
      </w:r>
    </w:p>
  </w:endnote>
  <w:endnote w:type="continuationSeparator" w:id="1">
    <w:p w:rsidR="00821CA4" w:rsidRDefault="00821CA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3B7" w:rsidRDefault="00905A34">
    <w:pPr>
      <w:pStyle w:val="Footer"/>
    </w:pPr>
    <w:r>
      <w:t xml:space="preserve">Page </w:t>
    </w:r>
    <w:r w:rsidR="00AC2BA6">
      <w:fldChar w:fldCharType="begin"/>
    </w:r>
    <w:r>
      <w:instrText xml:space="preserve"> PAGE </w:instrText>
    </w:r>
    <w:r w:rsidR="00AC2BA6">
      <w:fldChar w:fldCharType="separate"/>
    </w:r>
    <w:r w:rsidR="001D1171">
      <w:rPr>
        <w:noProof/>
      </w:rPr>
      <w:t>2</w:t>
    </w:r>
    <w:r w:rsidR="00AC2BA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CA4" w:rsidRDefault="00821CA4">
      <w:pPr>
        <w:spacing w:before="0" w:after="0" w:line="240" w:lineRule="auto"/>
      </w:pPr>
      <w:r>
        <w:separator/>
      </w:r>
    </w:p>
  </w:footnote>
  <w:footnote w:type="continuationSeparator" w:id="1">
    <w:p w:rsidR="00821CA4" w:rsidRDefault="00821CA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96B1E"/>
    <w:multiLevelType w:val="hybridMultilevel"/>
    <w:tmpl w:val="3CF03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0404D"/>
    <w:multiLevelType w:val="hybridMultilevel"/>
    <w:tmpl w:val="2F8C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4592C"/>
    <w:multiLevelType w:val="hybridMultilevel"/>
    <w:tmpl w:val="5600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7441C9"/>
    <w:multiLevelType w:val="hybridMultilevel"/>
    <w:tmpl w:val="F23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57890"/>
    <w:multiLevelType w:val="hybridMultilevel"/>
    <w:tmpl w:val="DFBE0B86"/>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nsid w:val="55530F1A"/>
    <w:multiLevelType w:val="hybridMultilevel"/>
    <w:tmpl w:val="1A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C7C11"/>
    <w:multiLevelType w:val="hybridMultilevel"/>
    <w:tmpl w:val="ED56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attachedTemplate r:id="rId1"/>
  <w:defaultTabStop w:val="720"/>
  <w:characterSpacingControl w:val="doNotCompress"/>
  <w:hdrShapeDefaults>
    <o:shapedefaults v:ext="edit" spidmax="4097"/>
  </w:hdrShapeDefaults>
  <w:footnotePr>
    <w:footnote w:id="0"/>
    <w:footnote w:id="1"/>
  </w:footnotePr>
  <w:endnotePr>
    <w:endnote w:id="0"/>
    <w:endnote w:id="1"/>
  </w:endnotePr>
  <w:compat/>
  <w:rsids>
    <w:rsidRoot w:val="00BE450D"/>
    <w:rsid w:val="00004A61"/>
    <w:rsid w:val="00032E1F"/>
    <w:rsid w:val="000373B7"/>
    <w:rsid w:val="00037F65"/>
    <w:rsid w:val="000A3815"/>
    <w:rsid w:val="000C6733"/>
    <w:rsid w:val="000D264D"/>
    <w:rsid w:val="001011DF"/>
    <w:rsid w:val="00105E04"/>
    <w:rsid w:val="00116C7D"/>
    <w:rsid w:val="001311EE"/>
    <w:rsid w:val="00177091"/>
    <w:rsid w:val="001D1171"/>
    <w:rsid w:val="001D3B55"/>
    <w:rsid w:val="001D7EF7"/>
    <w:rsid w:val="001F2BD8"/>
    <w:rsid w:val="00237AF6"/>
    <w:rsid w:val="00244019"/>
    <w:rsid w:val="00266DCE"/>
    <w:rsid w:val="002842D1"/>
    <w:rsid w:val="002922EE"/>
    <w:rsid w:val="002E4084"/>
    <w:rsid w:val="002F387B"/>
    <w:rsid w:val="003020A6"/>
    <w:rsid w:val="003338DC"/>
    <w:rsid w:val="00334148"/>
    <w:rsid w:val="00344460"/>
    <w:rsid w:val="003517FE"/>
    <w:rsid w:val="00352EFD"/>
    <w:rsid w:val="003703D2"/>
    <w:rsid w:val="0037604C"/>
    <w:rsid w:val="003E5AF9"/>
    <w:rsid w:val="00403129"/>
    <w:rsid w:val="00435CD0"/>
    <w:rsid w:val="00435F24"/>
    <w:rsid w:val="00437139"/>
    <w:rsid w:val="00443391"/>
    <w:rsid w:val="004477E6"/>
    <w:rsid w:val="00486B55"/>
    <w:rsid w:val="0049214D"/>
    <w:rsid w:val="004C31BD"/>
    <w:rsid w:val="00503FD0"/>
    <w:rsid w:val="0051640B"/>
    <w:rsid w:val="00523556"/>
    <w:rsid w:val="00562583"/>
    <w:rsid w:val="00571A75"/>
    <w:rsid w:val="00572918"/>
    <w:rsid w:val="00582997"/>
    <w:rsid w:val="00596841"/>
    <w:rsid w:val="005969FB"/>
    <w:rsid w:val="005A4EFF"/>
    <w:rsid w:val="005A7332"/>
    <w:rsid w:val="005D6C28"/>
    <w:rsid w:val="005F3E68"/>
    <w:rsid w:val="005F7146"/>
    <w:rsid w:val="00604D43"/>
    <w:rsid w:val="00647172"/>
    <w:rsid w:val="00650A74"/>
    <w:rsid w:val="006632BC"/>
    <w:rsid w:val="00697E42"/>
    <w:rsid w:val="006C2677"/>
    <w:rsid w:val="006C7D94"/>
    <w:rsid w:val="006D4BB8"/>
    <w:rsid w:val="006F4F4E"/>
    <w:rsid w:val="007153A3"/>
    <w:rsid w:val="0072711C"/>
    <w:rsid w:val="00734291"/>
    <w:rsid w:val="00767AB8"/>
    <w:rsid w:val="0079092D"/>
    <w:rsid w:val="007D3BF3"/>
    <w:rsid w:val="007E68B1"/>
    <w:rsid w:val="007F027D"/>
    <w:rsid w:val="007F3EF4"/>
    <w:rsid w:val="00800A06"/>
    <w:rsid w:val="008028C9"/>
    <w:rsid w:val="00804F8D"/>
    <w:rsid w:val="00821CA4"/>
    <w:rsid w:val="00823A1E"/>
    <w:rsid w:val="00836D7E"/>
    <w:rsid w:val="00846974"/>
    <w:rsid w:val="00877024"/>
    <w:rsid w:val="00886577"/>
    <w:rsid w:val="00887BE1"/>
    <w:rsid w:val="008A64C4"/>
    <w:rsid w:val="008E4345"/>
    <w:rsid w:val="00905A34"/>
    <w:rsid w:val="009308DA"/>
    <w:rsid w:val="0093764D"/>
    <w:rsid w:val="009574BE"/>
    <w:rsid w:val="00966978"/>
    <w:rsid w:val="00982CC3"/>
    <w:rsid w:val="009A408D"/>
    <w:rsid w:val="009A7257"/>
    <w:rsid w:val="009C788E"/>
    <w:rsid w:val="009D36B1"/>
    <w:rsid w:val="00A36F79"/>
    <w:rsid w:val="00A553BD"/>
    <w:rsid w:val="00A678E9"/>
    <w:rsid w:val="00A808A7"/>
    <w:rsid w:val="00A82533"/>
    <w:rsid w:val="00A87C8A"/>
    <w:rsid w:val="00A97C81"/>
    <w:rsid w:val="00AB1D55"/>
    <w:rsid w:val="00AC2BA6"/>
    <w:rsid w:val="00AD419C"/>
    <w:rsid w:val="00B3017D"/>
    <w:rsid w:val="00B33365"/>
    <w:rsid w:val="00B4710D"/>
    <w:rsid w:val="00BB309B"/>
    <w:rsid w:val="00BE450D"/>
    <w:rsid w:val="00BF46D1"/>
    <w:rsid w:val="00C13B9B"/>
    <w:rsid w:val="00C40871"/>
    <w:rsid w:val="00C641C5"/>
    <w:rsid w:val="00C8199C"/>
    <w:rsid w:val="00C90A42"/>
    <w:rsid w:val="00C92036"/>
    <w:rsid w:val="00CC2C0C"/>
    <w:rsid w:val="00CD3120"/>
    <w:rsid w:val="00CD36DC"/>
    <w:rsid w:val="00CE1CB0"/>
    <w:rsid w:val="00CE7F7F"/>
    <w:rsid w:val="00D46514"/>
    <w:rsid w:val="00D61378"/>
    <w:rsid w:val="00D76E42"/>
    <w:rsid w:val="00DD20D6"/>
    <w:rsid w:val="00DD27B9"/>
    <w:rsid w:val="00DE62FB"/>
    <w:rsid w:val="00E15A2B"/>
    <w:rsid w:val="00E30047"/>
    <w:rsid w:val="00E30E40"/>
    <w:rsid w:val="00E40BBB"/>
    <w:rsid w:val="00E57655"/>
    <w:rsid w:val="00E74E11"/>
    <w:rsid w:val="00E76491"/>
    <w:rsid w:val="00E77A9C"/>
    <w:rsid w:val="00E837A6"/>
    <w:rsid w:val="00E90FAF"/>
    <w:rsid w:val="00E96CB3"/>
    <w:rsid w:val="00F059C9"/>
    <w:rsid w:val="00F50704"/>
    <w:rsid w:val="00F571F6"/>
    <w:rsid w:val="00F63F91"/>
    <w:rsid w:val="00F668C5"/>
    <w:rsid w:val="00F70A8B"/>
    <w:rsid w:val="00F92FE9"/>
    <w:rsid w:val="00F94FB8"/>
    <w:rsid w:val="00FA17BE"/>
    <w:rsid w:val="00FB1363"/>
    <w:rsid w:val="00FB7047"/>
    <w:rsid w:val="00FD3E97"/>
    <w:rsid w:val="00FF3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C2BA6"/>
    <w:rPr>
      <w:kern w:val="20"/>
    </w:rPr>
  </w:style>
  <w:style w:type="paragraph" w:styleId="Heading1">
    <w:name w:val="heading 1"/>
    <w:basedOn w:val="Normal"/>
    <w:next w:val="Normal"/>
    <w:link w:val="Heading1Char"/>
    <w:uiPriority w:val="1"/>
    <w:unhideWhenUsed/>
    <w:qFormat/>
    <w:rsid w:val="00AC2BA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AC2BA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AC2BA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AC2BA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AC2BA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AC2BA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AC2B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2BA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C2BA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AC2BA6"/>
    <w:pPr>
      <w:spacing w:after="0" w:line="240" w:lineRule="auto"/>
    </w:pPr>
  </w:style>
  <w:style w:type="character" w:customStyle="1" w:styleId="HeaderChar">
    <w:name w:val="Header Char"/>
    <w:basedOn w:val="DefaultParagraphFont"/>
    <w:link w:val="Header"/>
    <w:uiPriority w:val="9"/>
    <w:rsid w:val="00AC2BA6"/>
    <w:rPr>
      <w:kern w:val="20"/>
    </w:rPr>
  </w:style>
  <w:style w:type="paragraph" w:styleId="Footer">
    <w:name w:val="footer"/>
    <w:basedOn w:val="Normal"/>
    <w:link w:val="FooterChar"/>
    <w:uiPriority w:val="2"/>
    <w:unhideWhenUsed/>
    <w:rsid w:val="00AC2BA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AC2BA6"/>
    <w:rPr>
      <w:kern w:val="20"/>
    </w:rPr>
  </w:style>
  <w:style w:type="paragraph" w:customStyle="1" w:styleId="ResumeText">
    <w:name w:val="Resume Text"/>
    <w:basedOn w:val="Normal"/>
    <w:qFormat/>
    <w:rsid w:val="00AC2BA6"/>
    <w:pPr>
      <w:spacing w:after="40"/>
      <w:ind w:right="1440"/>
    </w:pPr>
  </w:style>
  <w:style w:type="character" w:styleId="PlaceholderText">
    <w:name w:val="Placeholder Text"/>
    <w:basedOn w:val="DefaultParagraphFont"/>
    <w:uiPriority w:val="99"/>
    <w:semiHidden/>
    <w:rsid w:val="00AC2BA6"/>
    <w:rPr>
      <w:color w:val="808080"/>
    </w:rPr>
  </w:style>
  <w:style w:type="table" w:styleId="TableGrid">
    <w:name w:val="Table Grid"/>
    <w:basedOn w:val="TableNormal"/>
    <w:uiPriority w:val="59"/>
    <w:rsid w:val="00AC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AC2BA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AC2BA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AC2BA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AC2BA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AC2BA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AC2BA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AC2BA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AC2BA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AC2BA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AC2BA6"/>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AC2BA6"/>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AC2BA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AC2BA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AC2BA6"/>
    <w:pPr>
      <w:spacing w:after="40"/>
    </w:pPr>
    <w:rPr>
      <w:b/>
      <w:bCs/>
    </w:rPr>
  </w:style>
  <w:style w:type="paragraph" w:styleId="Salutation">
    <w:name w:val="Salutation"/>
    <w:basedOn w:val="Normal"/>
    <w:next w:val="Normal"/>
    <w:link w:val="SalutationChar"/>
    <w:uiPriority w:val="8"/>
    <w:unhideWhenUsed/>
    <w:qFormat/>
    <w:rsid w:val="00AC2BA6"/>
    <w:pPr>
      <w:spacing w:before="720"/>
    </w:pPr>
  </w:style>
  <w:style w:type="character" w:customStyle="1" w:styleId="SalutationChar">
    <w:name w:val="Salutation Char"/>
    <w:basedOn w:val="DefaultParagraphFont"/>
    <w:link w:val="Salutation"/>
    <w:uiPriority w:val="8"/>
    <w:rsid w:val="00AC2BA6"/>
    <w:rPr>
      <w:kern w:val="20"/>
    </w:rPr>
  </w:style>
  <w:style w:type="paragraph" w:styleId="Closing">
    <w:name w:val="Closing"/>
    <w:basedOn w:val="Normal"/>
    <w:link w:val="ClosingChar"/>
    <w:uiPriority w:val="8"/>
    <w:unhideWhenUsed/>
    <w:qFormat/>
    <w:rsid w:val="00AC2BA6"/>
    <w:pPr>
      <w:spacing w:before="480" w:after="960" w:line="240" w:lineRule="auto"/>
    </w:pPr>
  </w:style>
  <w:style w:type="character" w:customStyle="1" w:styleId="ClosingChar">
    <w:name w:val="Closing Char"/>
    <w:basedOn w:val="DefaultParagraphFont"/>
    <w:link w:val="Closing"/>
    <w:uiPriority w:val="8"/>
    <w:rsid w:val="00AC2BA6"/>
    <w:rPr>
      <w:kern w:val="20"/>
    </w:rPr>
  </w:style>
  <w:style w:type="paragraph" w:styleId="Signature">
    <w:name w:val="Signature"/>
    <w:basedOn w:val="Normal"/>
    <w:link w:val="SignatureChar"/>
    <w:uiPriority w:val="8"/>
    <w:unhideWhenUsed/>
    <w:qFormat/>
    <w:rsid w:val="00AC2BA6"/>
    <w:pPr>
      <w:spacing w:after="480"/>
    </w:pPr>
    <w:rPr>
      <w:b/>
      <w:bCs/>
    </w:rPr>
  </w:style>
  <w:style w:type="character" w:customStyle="1" w:styleId="SignatureChar">
    <w:name w:val="Signature Char"/>
    <w:basedOn w:val="DefaultParagraphFont"/>
    <w:link w:val="Signature"/>
    <w:uiPriority w:val="8"/>
    <w:rsid w:val="00AC2BA6"/>
    <w:rPr>
      <w:b/>
      <w:bCs/>
      <w:kern w:val="20"/>
    </w:rPr>
  </w:style>
  <w:style w:type="character" w:styleId="Emphasis">
    <w:name w:val="Emphasis"/>
    <w:basedOn w:val="DefaultParagraphFont"/>
    <w:uiPriority w:val="2"/>
    <w:unhideWhenUsed/>
    <w:qFormat/>
    <w:rsid w:val="00AC2BA6"/>
    <w:rPr>
      <w:color w:val="7E97AD" w:themeColor="accent1"/>
    </w:rPr>
  </w:style>
  <w:style w:type="paragraph" w:customStyle="1" w:styleId="ContactInfo">
    <w:name w:val="Contact Info"/>
    <w:basedOn w:val="Normal"/>
    <w:uiPriority w:val="2"/>
    <w:qFormat/>
    <w:rsid w:val="00AC2BA6"/>
    <w:pPr>
      <w:spacing w:after="0" w:line="240" w:lineRule="auto"/>
      <w:jc w:val="right"/>
    </w:pPr>
    <w:rPr>
      <w:sz w:val="18"/>
    </w:rPr>
  </w:style>
  <w:style w:type="paragraph" w:customStyle="1" w:styleId="Name">
    <w:name w:val="Name"/>
    <w:basedOn w:val="Normal"/>
    <w:next w:val="Normal"/>
    <w:uiPriority w:val="1"/>
    <w:qFormat/>
    <w:rsid w:val="00AC2BA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semiHidden/>
    <w:qFormat/>
    <w:rsid w:val="00BE450D"/>
    <w:pPr>
      <w:ind w:left="720"/>
      <w:contextualSpacing/>
    </w:pPr>
  </w:style>
  <w:style w:type="paragraph" w:styleId="BalloonText">
    <w:name w:val="Balloon Text"/>
    <w:basedOn w:val="Normal"/>
    <w:link w:val="BalloonTextChar"/>
    <w:uiPriority w:val="99"/>
    <w:semiHidden/>
    <w:unhideWhenUsed/>
    <w:rsid w:val="0033414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148"/>
    <w:rPr>
      <w:rFonts w:ascii="Tahoma" w:hAnsi="Tahoma" w:cs="Tahoma"/>
      <w:kern w:val="20"/>
      <w:sz w:val="16"/>
      <w:szCs w:val="16"/>
    </w:rPr>
  </w:style>
  <w:style w:type="character" w:styleId="Hyperlink">
    <w:name w:val="Hyperlink"/>
    <w:basedOn w:val="DefaultParagraphFont"/>
    <w:uiPriority w:val="99"/>
    <w:unhideWhenUsed/>
    <w:rsid w:val="00334148"/>
    <w:rPr>
      <w:color w:val="646464"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0FE966465343719F825A380D84E244"/>
        <w:category>
          <w:name w:val="General"/>
          <w:gallery w:val="placeholder"/>
        </w:category>
        <w:types>
          <w:type w:val="bbPlcHdr"/>
        </w:types>
        <w:behaviors>
          <w:behavior w:val="content"/>
        </w:behaviors>
        <w:guid w:val="{A6CFB2EB-A12E-4B4B-8BAC-75EF13640102}"/>
      </w:docPartPr>
      <w:docPartBody>
        <w:p w:rsidR="00640038" w:rsidRDefault="00F33D4D">
          <w:pPr>
            <w:pStyle w:val="A10FE966465343719F825A380D84E244"/>
          </w:pPr>
          <w:r>
            <w:t>[Street Address]</w:t>
          </w:r>
        </w:p>
      </w:docPartBody>
    </w:docPart>
    <w:docPart>
      <w:docPartPr>
        <w:name w:val="A9E872370FF5467BB7922178024C5FE6"/>
        <w:category>
          <w:name w:val="General"/>
          <w:gallery w:val="placeholder"/>
        </w:category>
        <w:types>
          <w:type w:val="bbPlcHdr"/>
        </w:types>
        <w:behaviors>
          <w:behavior w:val="content"/>
        </w:behaviors>
        <w:guid w:val="{3BB61157-570C-44FE-A3F1-0A00D9CEECEF}"/>
      </w:docPartPr>
      <w:docPartBody>
        <w:p w:rsidR="00640038" w:rsidRDefault="00F33D4D">
          <w:pPr>
            <w:pStyle w:val="A9E872370FF5467BB7922178024C5FE6"/>
          </w:pPr>
          <w:r>
            <w:t>[City, ST ZIP Code]</w:t>
          </w:r>
        </w:p>
      </w:docPartBody>
    </w:docPart>
    <w:docPart>
      <w:docPartPr>
        <w:name w:val="AE406EA9435A47E4B5B09807E413B506"/>
        <w:category>
          <w:name w:val="General"/>
          <w:gallery w:val="placeholder"/>
        </w:category>
        <w:types>
          <w:type w:val="bbPlcHdr"/>
        </w:types>
        <w:behaviors>
          <w:behavior w:val="content"/>
        </w:behaviors>
        <w:guid w:val="{EAE3E8EC-EDB0-4B2B-AB5D-1EEFD95E4295}"/>
      </w:docPartPr>
      <w:docPartBody>
        <w:p w:rsidR="00640038" w:rsidRDefault="00F33D4D">
          <w:pPr>
            <w:pStyle w:val="AE406EA9435A47E4B5B09807E413B506"/>
          </w:pPr>
          <w:r>
            <w:t>[Telephone]</w:t>
          </w:r>
        </w:p>
      </w:docPartBody>
    </w:docPart>
    <w:docPart>
      <w:docPartPr>
        <w:name w:val="85B0638860DF4080B19CD113C6117863"/>
        <w:category>
          <w:name w:val="General"/>
          <w:gallery w:val="placeholder"/>
        </w:category>
        <w:types>
          <w:type w:val="bbPlcHdr"/>
        </w:types>
        <w:behaviors>
          <w:behavior w:val="content"/>
        </w:behaviors>
        <w:guid w:val="{A2A7D82A-1563-4D9D-987B-5E2B363B99A8}"/>
      </w:docPartPr>
      <w:docPartBody>
        <w:p w:rsidR="00640038" w:rsidRDefault="00F33D4D">
          <w:pPr>
            <w:pStyle w:val="85B0638860DF4080B19CD113C6117863"/>
          </w:pPr>
          <w:r>
            <w:rPr>
              <w:rStyle w:val="Emphasis"/>
            </w:rPr>
            <w:t>[Email]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3D4D"/>
    <w:rsid w:val="00212DE0"/>
    <w:rsid w:val="002152B5"/>
    <w:rsid w:val="003F196D"/>
    <w:rsid w:val="00640038"/>
    <w:rsid w:val="00A01DB7"/>
    <w:rsid w:val="00F33D4D"/>
    <w:rsid w:val="00FF0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0FE966465343719F825A380D84E244">
    <w:name w:val="A10FE966465343719F825A380D84E244"/>
    <w:rsid w:val="002152B5"/>
  </w:style>
  <w:style w:type="paragraph" w:customStyle="1" w:styleId="A9E872370FF5467BB7922178024C5FE6">
    <w:name w:val="A9E872370FF5467BB7922178024C5FE6"/>
    <w:rsid w:val="002152B5"/>
  </w:style>
  <w:style w:type="paragraph" w:customStyle="1" w:styleId="AE406EA9435A47E4B5B09807E413B506">
    <w:name w:val="AE406EA9435A47E4B5B09807E413B506"/>
    <w:rsid w:val="002152B5"/>
  </w:style>
  <w:style w:type="paragraph" w:customStyle="1" w:styleId="6446EDD48C5140C4B9D0F95178AEDBA2">
    <w:name w:val="6446EDD48C5140C4B9D0F95178AEDBA2"/>
    <w:rsid w:val="002152B5"/>
  </w:style>
  <w:style w:type="character" w:styleId="Emphasis">
    <w:name w:val="Emphasis"/>
    <w:basedOn w:val="DefaultParagraphFont"/>
    <w:uiPriority w:val="2"/>
    <w:unhideWhenUsed/>
    <w:qFormat/>
    <w:rsid w:val="002152B5"/>
    <w:rPr>
      <w:color w:val="4F81BD" w:themeColor="accent1"/>
    </w:rPr>
  </w:style>
  <w:style w:type="paragraph" w:customStyle="1" w:styleId="85B0638860DF4080B19CD113C6117863">
    <w:name w:val="85B0638860DF4080B19CD113C6117863"/>
    <w:rsid w:val="002152B5"/>
  </w:style>
  <w:style w:type="paragraph" w:customStyle="1" w:styleId="830B4326EA3A43458C3D2133629B480E">
    <w:name w:val="830B4326EA3A43458C3D2133629B480E"/>
    <w:rsid w:val="002152B5"/>
  </w:style>
  <w:style w:type="paragraph" w:customStyle="1" w:styleId="D3235F50B9ED40FAA3D7280D7FF99C85">
    <w:name w:val="D3235F50B9ED40FAA3D7280D7FF99C85"/>
    <w:rsid w:val="002152B5"/>
  </w:style>
  <w:style w:type="paragraph" w:customStyle="1" w:styleId="ResumeText">
    <w:name w:val="Resume Text"/>
    <w:basedOn w:val="Normal"/>
    <w:qFormat/>
    <w:rsid w:val="002152B5"/>
    <w:pPr>
      <w:spacing w:before="40" w:after="40" w:line="288" w:lineRule="auto"/>
      <w:ind w:right="1440"/>
    </w:pPr>
    <w:rPr>
      <w:color w:val="595959" w:themeColor="text1" w:themeTint="A6"/>
      <w:kern w:val="20"/>
      <w:sz w:val="20"/>
    </w:rPr>
  </w:style>
  <w:style w:type="paragraph" w:customStyle="1" w:styleId="DA7AAB0A7AC24B1A91D172885B26515E">
    <w:name w:val="DA7AAB0A7AC24B1A91D172885B26515E"/>
    <w:rsid w:val="002152B5"/>
  </w:style>
  <w:style w:type="character" w:styleId="PlaceholderText">
    <w:name w:val="Placeholder Text"/>
    <w:basedOn w:val="DefaultParagraphFont"/>
    <w:uiPriority w:val="99"/>
    <w:semiHidden/>
    <w:rsid w:val="00640038"/>
    <w:rPr>
      <w:color w:val="808080"/>
    </w:rPr>
  </w:style>
  <w:style w:type="paragraph" w:customStyle="1" w:styleId="C795EF0B8A7C413C8C5AD0793BD2939A">
    <w:name w:val="C795EF0B8A7C413C8C5AD0793BD2939A"/>
    <w:rsid w:val="002152B5"/>
  </w:style>
  <w:style w:type="paragraph" w:customStyle="1" w:styleId="B859C41563EA4F2DB9F8610D7791201B">
    <w:name w:val="B859C41563EA4F2DB9F8610D7791201B"/>
    <w:rsid w:val="002152B5"/>
  </w:style>
  <w:style w:type="paragraph" w:customStyle="1" w:styleId="C996615A2C0F4E81AAE4A51E0D152773">
    <w:name w:val="C996615A2C0F4E81AAE4A51E0D152773"/>
    <w:rsid w:val="002152B5"/>
  </w:style>
  <w:style w:type="paragraph" w:customStyle="1" w:styleId="6E43F42AC9C74105BC20C0966991B0F6">
    <w:name w:val="6E43F42AC9C74105BC20C0966991B0F6"/>
    <w:rsid w:val="002152B5"/>
  </w:style>
  <w:style w:type="paragraph" w:customStyle="1" w:styleId="27010828F2414C73A7512F096F10057A">
    <w:name w:val="27010828F2414C73A7512F096F10057A"/>
    <w:rsid w:val="002152B5"/>
  </w:style>
  <w:style w:type="paragraph" w:customStyle="1" w:styleId="979E9A07116D4593BC8C088D7388C095">
    <w:name w:val="979E9A07116D4593BC8C088D7388C095"/>
    <w:rsid w:val="002152B5"/>
  </w:style>
  <w:style w:type="paragraph" w:customStyle="1" w:styleId="083E8B9D0D564189BDBE8CC33A6C57DB">
    <w:name w:val="083E8B9D0D564189BDBE8CC33A6C57DB"/>
    <w:rsid w:val="002152B5"/>
  </w:style>
  <w:style w:type="paragraph" w:customStyle="1" w:styleId="4FCA0B88055D46A195FB2E1B8DF5D48C">
    <w:name w:val="4FCA0B88055D46A195FB2E1B8DF5D48C"/>
    <w:rsid w:val="002152B5"/>
  </w:style>
  <w:style w:type="paragraph" w:customStyle="1" w:styleId="F48F691AF6494150A8FC1A9AF1B3818F">
    <w:name w:val="F48F691AF6494150A8FC1A9AF1B3818F"/>
    <w:rsid w:val="002152B5"/>
  </w:style>
  <w:style w:type="paragraph" w:customStyle="1" w:styleId="6BEE0870719A440B949358D299C53DDB">
    <w:name w:val="6BEE0870719A440B949358D299C53DDB"/>
    <w:rsid w:val="002152B5"/>
  </w:style>
  <w:style w:type="paragraph" w:customStyle="1" w:styleId="2D5B9004CF434F80AC601CE6DD3C2A80">
    <w:name w:val="2D5B9004CF434F80AC601CE6DD3C2A80"/>
    <w:rsid w:val="002152B5"/>
  </w:style>
  <w:style w:type="paragraph" w:customStyle="1" w:styleId="8B0D54A6D74C4C08B652297106B7E34F">
    <w:name w:val="8B0D54A6D74C4C08B652297106B7E34F"/>
    <w:rsid w:val="006400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OLUWANIFEMI ABIMBOLA </CompanyAddress>
  <CompanyPhone>2348168829780
</CompanyPhone>
  <CompanyFax/>
  <CompanyEmail>mizniphemmy@gmail.com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Template>
  <TotalTime>1</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OLUWANIFEMI ABIMBOLA</dc:creator>
  <cp:lastModifiedBy>NifemiDev</cp:lastModifiedBy>
  <cp:revision>2</cp:revision>
  <dcterms:created xsi:type="dcterms:W3CDTF">2020-07-16T22:27:00Z</dcterms:created>
  <dcterms:modified xsi:type="dcterms:W3CDTF">2020-07-16T22:27:00Z</dcterms:modified>
  <cp:category>LAGOS STATE, NIGERIA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